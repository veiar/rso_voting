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50321" w14:textId="77777777" w:rsidR="00DB76E2" w:rsidRDefault="00F92077">
      <w:pPr>
        <w:rPr>
          <w:rFonts w:asciiTheme="majorHAnsi" w:hAnsiTheme="majorHAnsi"/>
          <w:smallCaps/>
          <w:color w:val="FE8637" w:themeColor="accent1"/>
          <w:spacing w:val="10"/>
          <w:sz w:val="48"/>
          <w:szCs w:val="48"/>
        </w:rPr>
      </w:pPr>
      <w:r>
        <w:rPr>
          <w:noProof/>
          <w:color w:val="auto"/>
          <w:lang w:eastAsia="pl-P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18CFA6" wp14:editId="65E2E546">
                <wp:simplePos x="0" y="0"/>
                <wp:positionH relativeFrom="column">
                  <wp:posOffset>0</wp:posOffset>
                </wp:positionH>
                <wp:positionV relativeFrom="paragraph">
                  <wp:posOffset>4614545</wp:posOffset>
                </wp:positionV>
                <wp:extent cx="4563745" cy="511810"/>
                <wp:effectExtent l="0" t="0" r="0" b="2540"/>
                <wp:wrapSquare wrapText="bothSides"/>
                <wp:docPr id="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84E7" w14:textId="77777777" w:rsidR="00A966CE" w:rsidRPr="008270C7" w:rsidRDefault="00A966CE" w:rsidP="008270C7">
                            <w:pPr>
                              <w:pStyle w:val="Podtytu"/>
                              <w:jc w:val="center"/>
                              <w:rPr>
                                <w:color w:val="244583" w:themeColor="accent2" w:themeShade="8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4583" w:themeColor="accent2" w:themeShade="80"/>
                                <w:spacing w:val="0"/>
                                <w:sz w:val="28"/>
                                <w:szCs w:val="28"/>
                              </w:rPr>
                              <w:t>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8CF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63.35pt;width:359.35pt;height:40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" stroked="f" strokeweight="0">
                <v:textbox>
                  <w:txbxContent>
                    <w:p w14:paraId="727084E7" w14:textId="77777777" w:rsidR="00A966CE" w:rsidRPr="008270C7" w:rsidRDefault="00A966CE" w:rsidP="008270C7">
                      <w:pPr>
                        <w:pStyle w:val="Podtytu"/>
                        <w:jc w:val="center"/>
                        <w:rPr>
                          <w:color w:val="244583" w:themeColor="accent2" w:themeShade="8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color w:val="244583" w:themeColor="accent2" w:themeShade="80"/>
                          <w:spacing w:val="0"/>
                          <w:sz w:val="28"/>
                          <w:szCs w:val="28"/>
                        </w:rPr>
                        <w:t>PROJEKT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smallCaps/>
          <w:noProof/>
          <w:color w:val="FE8637" w:themeColor="accent1"/>
          <w:spacing w:val="10"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C82A3B1" wp14:editId="4ACEA168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4536440" cy="6231255"/>
                <wp:effectExtent l="0" t="2540" r="0" b="0"/>
                <wp:wrapNone/>
                <wp:docPr id="24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6440" cy="623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DFD62" w14:textId="77777777" w:rsidR="00A966CE" w:rsidRDefault="00A966CE" w:rsidP="00793DF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ytuł"/>
                                <w:id w:val="78569508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ROZPROSZONE SYSTEMY OPERACYJNE</w:t>
                                </w:r>
                              </w:sdtContent>
                            </w:sdt>
                          </w:p>
                          <w:p w14:paraId="691E9F05" w14:textId="77777777" w:rsidR="00A966CE" w:rsidRDefault="00A966CE" w:rsidP="00793DFC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56C77DEC" w14:textId="3564C6C7" w:rsidR="00A966CE" w:rsidRDefault="00A966CE" w:rsidP="008270C7">
                            <w:pPr>
                              <w:jc w:val="center"/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Podtytuł"/>
                                <w:id w:val="106453211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FAZA III</w:t>
                                </w:r>
                              </w:sdtContent>
                            </w:sdt>
                          </w:p>
                          <w:p w14:paraId="3E36B148" w14:textId="77777777" w:rsidR="00A966CE" w:rsidRDefault="00A966CE" w:rsidP="00793DFC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2A3B1" id="Rectangle 85" o:spid="_x0000_s1027" style="position:absolute;margin-left:0;margin-top:0;width:357.2pt;height:490.65pt;z-index:25167769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" o:allowincell="f" filled="f" stroked="f">
                <v:textbox>
                  <w:txbxContent>
                    <w:p w14:paraId="74EDFD62" w14:textId="77777777" w:rsidR="00A966CE" w:rsidRDefault="00A966CE" w:rsidP="00793DF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ytuł"/>
                          <w:id w:val="78569508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ROZPROSZONE SYSTEMY OPERACYJNE</w:t>
                          </w:r>
                        </w:sdtContent>
                      </w:sdt>
                    </w:p>
                    <w:p w14:paraId="691E9F05" w14:textId="77777777" w:rsidR="00A966CE" w:rsidRDefault="00A966CE" w:rsidP="00793DFC">
                      <w:pPr>
                        <w:spacing w:before="120"/>
                        <w:jc w:val="center"/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56C77DEC" w14:textId="3564C6C7" w:rsidR="00A966CE" w:rsidRDefault="00A966CE" w:rsidP="008270C7">
                      <w:pPr>
                        <w:jc w:val="center"/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Podtytuł"/>
                          <w:id w:val="106453211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FAZA III</w:t>
                          </w:r>
                        </w:sdtContent>
                      </w:sdt>
                    </w:p>
                    <w:p w14:paraId="3E36B148" w14:textId="77777777" w:rsidR="00A966CE" w:rsidRDefault="00A966CE" w:rsidP="00793DFC">
                      <w:pPr>
                        <w:jc w:val="right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12E008" wp14:editId="1329772A">
                <wp:simplePos x="0" y="0"/>
                <wp:positionH relativeFrom="column">
                  <wp:posOffset>2068195</wp:posOffset>
                </wp:positionH>
                <wp:positionV relativeFrom="paragraph">
                  <wp:posOffset>5900420</wp:posOffset>
                </wp:positionV>
                <wp:extent cx="2389505" cy="1699260"/>
                <wp:effectExtent l="2540" t="0" r="0" b="0"/>
                <wp:wrapSquare wrapText="bothSides"/>
                <wp:docPr id="2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864E9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r>
                              <w:t>Zespół Mechatroniczni Wojownicy:</w:t>
                            </w:r>
                          </w:p>
                          <w:p w14:paraId="575413B0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Dżumaga</w:t>
                            </w:r>
                            <w:proofErr w:type="spellEnd"/>
                            <w:r>
                              <w:t xml:space="preserve"> Rafał,</w:t>
                            </w:r>
                          </w:p>
                          <w:p w14:paraId="4F8426FF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r>
                              <w:t>Grudzień Ewelina,</w:t>
                            </w:r>
                          </w:p>
                          <w:p w14:paraId="1BD8D93C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Gwiazdowicz</w:t>
                            </w:r>
                            <w:proofErr w:type="spellEnd"/>
                            <w:r>
                              <w:t xml:space="preserve"> Artur,</w:t>
                            </w:r>
                          </w:p>
                          <w:p w14:paraId="6912890B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r>
                              <w:t>Jóźwik Mateusz,</w:t>
                            </w:r>
                          </w:p>
                          <w:p w14:paraId="07205852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Misiowiec</w:t>
                            </w:r>
                            <w:proofErr w:type="spellEnd"/>
                            <w:r>
                              <w:t xml:space="preserve"> Piotr,</w:t>
                            </w:r>
                          </w:p>
                          <w:p w14:paraId="7EE8F5C9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proofErr w:type="spellStart"/>
                            <w:r>
                              <w:t>Poćwierz</w:t>
                            </w:r>
                            <w:proofErr w:type="spellEnd"/>
                            <w:r>
                              <w:t xml:space="preserve"> Maciej,</w:t>
                            </w:r>
                          </w:p>
                          <w:p w14:paraId="4A2A2278" w14:textId="77777777" w:rsidR="00A966CE" w:rsidRDefault="00A966CE" w:rsidP="00793DFC">
                            <w:pPr>
                              <w:spacing w:after="40"/>
                              <w:jc w:val="right"/>
                            </w:pPr>
                            <w:r>
                              <w:t>Stepek Katarzyna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2E008" id="_x0000_s1028" type="#_x0000_t202" style="position:absolute;margin-left:162.85pt;margin-top:464.6pt;width:188.15pt;height:133.8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" stroked="f" strokeweight="0">
                <v:textbox style="mso-fit-shape-to-text:t">
                  <w:txbxContent>
                    <w:p w14:paraId="3F4864E9" w14:textId="77777777" w:rsidR="00A966CE" w:rsidRDefault="00A966CE" w:rsidP="00793DFC">
                      <w:pPr>
                        <w:spacing w:after="40"/>
                        <w:jc w:val="right"/>
                      </w:pPr>
                      <w:r>
                        <w:t>Zespół Mechatroniczni Wojownicy:</w:t>
                      </w:r>
                    </w:p>
                    <w:p w14:paraId="575413B0" w14:textId="77777777" w:rsidR="00A966CE" w:rsidRDefault="00A966CE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Dżumaga</w:t>
                      </w:r>
                      <w:proofErr w:type="spellEnd"/>
                      <w:r>
                        <w:t xml:space="preserve"> Rafał,</w:t>
                      </w:r>
                    </w:p>
                    <w:p w14:paraId="4F8426FF" w14:textId="77777777" w:rsidR="00A966CE" w:rsidRDefault="00A966CE" w:rsidP="00793DFC">
                      <w:pPr>
                        <w:spacing w:after="40"/>
                        <w:jc w:val="right"/>
                      </w:pPr>
                      <w:r>
                        <w:t>Grudzień Ewelina,</w:t>
                      </w:r>
                    </w:p>
                    <w:p w14:paraId="1BD8D93C" w14:textId="77777777" w:rsidR="00A966CE" w:rsidRDefault="00A966CE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Gwiazdowicz</w:t>
                      </w:r>
                      <w:proofErr w:type="spellEnd"/>
                      <w:r>
                        <w:t xml:space="preserve"> Artur,</w:t>
                      </w:r>
                    </w:p>
                    <w:p w14:paraId="6912890B" w14:textId="77777777" w:rsidR="00A966CE" w:rsidRDefault="00A966CE" w:rsidP="00793DFC">
                      <w:pPr>
                        <w:spacing w:after="40"/>
                        <w:jc w:val="right"/>
                      </w:pPr>
                      <w:r>
                        <w:t>Jóźwik Mateusz,</w:t>
                      </w:r>
                    </w:p>
                    <w:p w14:paraId="07205852" w14:textId="77777777" w:rsidR="00A966CE" w:rsidRDefault="00A966CE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Misiowiec</w:t>
                      </w:r>
                      <w:proofErr w:type="spellEnd"/>
                      <w:r>
                        <w:t xml:space="preserve"> Piotr,</w:t>
                      </w:r>
                    </w:p>
                    <w:p w14:paraId="7EE8F5C9" w14:textId="77777777" w:rsidR="00A966CE" w:rsidRDefault="00A966CE" w:rsidP="00793DFC">
                      <w:pPr>
                        <w:spacing w:after="40"/>
                        <w:jc w:val="right"/>
                      </w:pPr>
                      <w:proofErr w:type="spellStart"/>
                      <w:r>
                        <w:t>Poćwierz</w:t>
                      </w:r>
                      <w:proofErr w:type="spellEnd"/>
                      <w:r>
                        <w:t xml:space="preserve"> Maciej,</w:t>
                      </w:r>
                    </w:p>
                    <w:p w14:paraId="4A2A2278" w14:textId="77777777" w:rsidR="00A966CE" w:rsidRDefault="00A966CE" w:rsidP="00793DFC">
                      <w:pPr>
                        <w:spacing w:after="40"/>
                        <w:jc w:val="right"/>
                      </w:pPr>
                      <w:r>
                        <w:t>Stepek Katarzyna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726775094"/>
          <w:docPartObj>
            <w:docPartGallery w:val="Cover Pages"/>
            <w:docPartUnique/>
          </w:docPartObj>
        </w:sdtPr>
        <w:sdtContent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38CD3B3C" wp14:editId="3466306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6035" t="28575" r="17145" b="35560"/>
                    <wp:wrapNone/>
                    <wp:docPr id="232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23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23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9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0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241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B36B16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t3MYA&#10;AADcAAAADwAAAGRycy9kb3ducmV2LnhtbESP3WrCQBSE7wt9h+UUelc3WisSXYOIghe2+PcAx+wx&#10;CcmeDburiX36bqHQy2FmvmHmWW8acSfnK8sKhoMEBHFudcWFgvNp8zYF4QOyxsYyKXiQh2zx/DTH&#10;VNuOD3Q/hkJECPsUFZQhtKmUPi/JoB/Yljh6V+sMhihdIbXDLsJNI0dJMpEGK44LJba0Kimvjzej&#10;YL3Jd9tm/3EOl87dlt+1/ey+xkq9vvTLGYhAffgP/7W3WsHofQy/Z+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ht3MYAAADcAAAADwAAAAAAAAAAAAAAAACYAgAAZHJz&#10;L2Rvd25yZXYueG1sUEsFBgAAAAAEAAQA9QAAAIsDAAAAAA=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qpM8UAAADcAAAADwAAAGRycy9kb3ducmV2LnhtbESPT2vCQBTE70K/w/IK3nRTQ0tNXaUR&#10;Ap4s2qJ4e2Rfk2j2bchu/vTbd4VCj8PM/IZZbUZTi55aV1lW8DSPQBDnVldcKPj6zGavIJxH1lhb&#10;JgU/5GCzfpisMNF24AP1R1+IAGGXoILS+yaR0uUlGXRz2xAH79u2Bn2QbSF1i0OAm1ououhFGqw4&#10;LJTY0Lak/HbsjII0XUZbezXDxXQ+O32k8f68Z6Wmj+P7GwhPo/8P/7V3WsEifob7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qpM8UAAADcAAAADwAAAAAAAAAA&#10;AAAAAAChAgAAZHJzL2Rvd25yZXYueG1sUEsFBgAAAAAEAAQA+QAAAJMD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m9MQAAADcAAAADwAAAGRycy9kb3ducmV2LnhtbESPQWsCMRSE7wX/Q3iF3mq2ClK2RhGh&#10;tIciuBXB22Pz3CzdvMQkrtt/bwTB4zAz3zDz5WA70VOIrWMFb+MCBHHtdMuNgt3v5+s7iJiQNXaO&#10;ScE/RVguRk9zLLW78Jb6KjUiQziWqMCk5EspY23IYhw7T5y9owsWU5ahkTrgJcNtJydFMZMWW84L&#10;Bj2tDdV/1dkq+Ak2mq+Kp+e97zenwh+q4/6g1MvzsPoAkWhIj/C9/a0VTKYzuJ3JR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Kb0xAAAANwAAAAPAAAAAAAAAAAA&#10;AAAAAKECAABkcnMvZG93bnJldi54bWxQSwUGAAAAAAQABAD5AAAAkgMAAAAA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Oj9sYAAADcAAAADwAAAGRycy9kb3ducmV2LnhtbESP3WrCQBSE7wt9h+UUvKubKv6QuooW&#10;CqJI/HuAY/Y0mzZ7Ns2uMX37rlDo5TAz3zCzRWcr0VLjS8cKXvoJCOLc6ZILBefT+/MUhA/IGivH&#10;pOCHPCzmjw8zTLW78YHaYyhEhLBPUYEJoU6l9Lkhi77vauLofbjGYoiyKaRu8BbhtpKDJBlLiyXH&#10;BYM1vRnKv45Xq2C1X3qzuYyyZGs/v8tVyNrdMFOq99QtX0EE6sJ/+K+91goGwwncz8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To/bGAAAA3AAAAA8AAAAAAAAA&#10;AAAAAAAAoQIAAGRycy9kb3ducmV2LnhtbFBLBQYAAAAABAAEAPkAAACUAwAAAAA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cTcIAAADcAAAADwAAAGRycy9kb3ducmV2LnhtbERP3WrCMBS+H+wdwhnsbqY6EKlNZU7G&#10;xsBiqw9waI5tWXNSmtift18uBC8/vv9kN5lWDNS7xrKC5SICQVxa3XCl4HL+etuAcB5ZY2uZFMzk&#10;YJc+PyUYaztyTkPhKxFC2MWooPa+i6V0ZU0G3cJ2xIG72t6gD7CvpO5xDOGmlasoWkuDDYeGGjv6&#10;rKn8K25GAW3kvD8c5nz8PmWn7Hz8HcsbKvX6Mn1sQXia/EN8d/9oBav3sDacCUdAp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cTcIAAADcAAAADwAAAAAAAAAAAAAA&#10;AAChAgAAZHJzL2Rvd25yZXYueG1sUEsFBgAAAAAEAAQA+QAAAJA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KNcUA&#10;AADcAAAADwAAAGRycy9kb3ducmV2LnhtbESPT4vCMBTE74LfITzB25qq7KLVKIusut78h3p8NM+2&#10;2ryUJmr99mZhweMwM79hxtPaFOJOlcstK+h2IhDEidU5pwr2u/nHAITzyBoLy6TgSQ6mk2ZjjLG2&#10;D97QfetTESDsYlSQeV/GUrokI4OuY0vi4J1tZdAHWaVSV/gIcFPIXhR9SYM5h4UMS5pllFy3N6Pg&#10;2F/xbHGc18P18nD5Wdw+i1O6Uqrdqr9HIDzV/h3+b/9qBb3+EP7OhCMgJ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co1xQAAANwAAAAPAAAAAAAAAAAAAAAAAJgCAABkcnMv&#10;ZG93bnJldi54bWxQSwUGAAAAAAQABAD1AAAAigMAAAAA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2b8QA&#10;AADcAAAADwAAAGRycy9kb3ducmV2LnhtbESPW4vCMBSE34X9D+Es+KZpdS1SjbIIXhARvICvh+bY&#10;lm1OShNt/febhQUfh5n5hpkvO1OJJzWutKwgHkYgiDOrS84VXC/rwRSE88gaK8uk4EUOlouP3hxT&#10;bVs+0fPscxEg7FJUUHhfp1K6rCCDbmhr4uDdbWPQB9nkUjfYBrip5CiKEmmw5LBQYE2rgrKf88Mo&#10;KDccd/l+O7nJ5HDc19n40R5Zqf5n9z0D4anz7/B/e6cVjL5i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k9m/EAAAA3AAAAA8AAAAAAAAAAAAAAAAAmAIAAGRycy9k&#10;b3ducmV2LnhtbFBLBQYAAAAABAAEAPUAAACJAwAAAAA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4Q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3hCxQAAANwAAAAPAAAAAAAAAAAAAAAAAJgCAABkcnMv&#10;ZG93bnJldi54bWxQSwUGAAAAAAQABAD1AAAAigMAAAAA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F5AF34C" wp14:editId="6F348053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195" t="31750" r="37465" b="31115"/>
                    <wp:wrapNone/>
                    <wp:docPr id="231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FD61136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rt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Mo767dgCAAC8BQAADgAAAAAAAAAAAAAAAAAuAgAA&#10;ZHJzL2Uyb0RvYy54bWxQSwECLQAUAAYACAAAACEAs1RmFOAAAAAKAQAADwAAAAAAAAAAAAAAAAAy&#10;BQAAZHJzL2Rvd25yZXYueG1sUEsFBgAAAAAEAAQA8wAAAD8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4C2BE890" wp14:editId="4B85B24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6440" cy="815975"/>
                    <wp:effectExtent l="0" t="3175" r="0" b="0"/>
                    <wp:wrapNone/>
                    <wp:docPr id="230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C3738" w14:textId="77777777" w:rsidR="00A966CE" w:rsidRDefault="00A966C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-656614181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Politechnika Warszawska</w:t>
                                    </w:r>
                                  </w:sdtContent>
                                </w:sdt>
                              </w:p>
                              <w:p w14:paraId="3E5F34B0" w14:textId="297A02D8" w:rsidR="00A966CE" w:rsidRDefault="00A966C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a"/>
                                    <w:id w:val="35848609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09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2016-06-09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2BE890" id="Rectangle 72" o:spid="_x0000_s1029" style="position:absolute;margin-left:0;margin-top:0;width:357.2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" o:allowincell="f" stroked="f">
                    <v:textbox>
                      <w:txbxContent>
                        <w:p w14:paraId="3E7C3738" w14:textId="77777777" w:rsidR="00A966CE" w:rsidRDefault="00A966C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-656614181"/>
                              <w:text/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Politechnika Warszawska</w:t>
                              </w:r>
                            </w:sdtContent>
                          </w:sdt>
                        </w:p>
                        <w:p w14:paraId="3E5F34B0" w14:textId="297A02D8" w:rsidR="00A966CE" w:rsidRDefault="00A966C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a"/>
                              <w:id w:val="35848609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09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2016-06-09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1E90">
            <w:br w:type="page"/>
          </w:r>
        </w:sdtContent>
      </w:sdt>
    </w:p>
    <w:p w14:paraId="4A507B11" w14:textId="77777777" w:rsidR="0073439C" w:rsidRDefault="00A966CE">
      <w:pPr>
        <w:pStyle w:val="Nagwekspisutreci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="00F92077">
            <w:rPr>
              <w:rFonts w:ascii="Century Schoolbook" w:hAnsi="Century Schoolbook"/>
              <w:noProof/>
              <w:color w:val="4F271C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3144E90" wp14:editId="1D16DA2F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195" t="31750" r="37465" b="31115"/>
                    <wp:wrapNone/>
                    <wp:docPr id="229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5163640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9/U3g1wIAALw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0BCF7D2" wp14:editId="3C7BF65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2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7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45BA5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QY4I7HAQAAC0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zbDcUA&#10;AADcAAAADwAAAGRycy9kb3ducmV2LnhtbESP3WoCMRSE7wu+QziF3tVsF/rDahSpKFJQrLXi5WFz&#10;3KzdnCxJ1PXtTaHQy2FmvmGG48424kw+1I4VPPUzEMSl0zVXCrZfs8c3ECEia2wck4IrBRiPendD&#10;LLS78CedN7ESCcKhQAUmxraQMpSGLIa+a4mTd3DeYkzSV1J7vCS4bWSeZS/SYs1pwWBL74bKn83J&#10;KtDTOa8/9sGv9AGfl2Y7O37vGqUe7rvJAESkLv6H/9oLrSDPX+H3TDoCcnQ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NsN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qCMIA&#10;AADcAAAADwAAAGRycy9kb3ducmV2LnhtbERPTWuDQBC9F/IflgnkUpq1Hkox2YQihEgohGrieXCn&#10;KnVn1d2q/ffdQ6HHx/veHxfTiYlG11pW8LyNQBBXVrdcK7gVp6dXEM4ja+wsk4IfcnA8rB72mGg7&#10;8wdNua9FCGGXoILG+z6R0lUNGXRb2xMH7tOOBn2AYy31iHMIN52Mo+hFGmw5NDTYU9pQ9ZV/GwVz&#10;dZ3K4v0sr49lZnnIhjS/X5TarJe3HQhPi/8X/7kzrSCOw9pwJhw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KoI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AA6A3F9" wp14:editId="65ED7A0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2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4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B53E7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hyFQQAAC0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Oa+&#10;SHIVBAAALQsAAA4AAAAAAAAAAAAAAAAALgIAAGRycy9lMm9Eb2MueG1sUEsBAi0AFAAGAAgAAAAh&#10;AJD8SdLcAAAACQEAAA8AAAAAAAAAAAAAAAAAbwYAAGRycy9kb3ducmV2LnhtbFBLBQYAAAAABAAE&#10;APMAAAB4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5FesUA&#10;AADcAAAADwAAAGRycy9kb3ducmV2LnhtbESPQWsCMRSE7wX/Q3iF3mq2S1vKahSpKFJQrLXi8bF5&#10;btZuXpYk6vrvTaHQ4zAz3zDDcWcbcSYfascKnvoZCOLS6ZorBduv2eMbiBCRNTaOScGVAoxHvbsh&#10;Ftpd+JPOm1iJBOFQoAITY1tIGUpDFkPftcTJOzhvMSbpK6k9XhLcNjLPsldpsea0YLCld0Plz+Zk&#10;FejpnNcf++BX+oAvS7OdHb93jVIP991kACJSF//Df+2FVpDnz/B7Jh0BO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HkV6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Fls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QWW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26F07AD" wp14:editId="58866D5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2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1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AD603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Au&#10;B3sFFgQAAC0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nm4sUA&#10;AADcAAAADwAAAGRycy9kb3ducmV2LnhtbESP3WoCMRSE7wu+QzhC72rWBUtZjSIWixRa6i9eHjbH&#10;zermZElS3b59Uyh4OczMN8xk1tlGXMmH2rGC4SADQVw6XXOlYLddPr2ACBFZY+OYFPxQgNm09zDB&#10;Qrsbr+m6iZVIEA4FKjAxtoWUoTRkMQxcS5y8k/MWY5K+ktrjLcFtI/Mse5YWa04LBltaGCovm2+r&#10;QL++8df7MfhPfcLRh9ktz/tDo9Rjv5uPQUTq4j38315pBXk+hL8z6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ebi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d4sUA&#10;AADcAAAADwAAAGRycy9kb3ducmV2LnhtbESPQWvCQBSE74X+h+UVeim6MQcp0VWKUAylICbq+ZF9&#10;JsHs25jdJvHfu4LQ4zAz3zDL9Wga0VPnassKZtMIBHFhdc2lgkP+PfkE4TyyxsYyKbiRg/Xq9WWJ&#10;ibYD76nPfCkChF2CCirv20RKV1Rk0E1tSxy8s+0M+iC7UuoOhwA3jYyjaC4N1hwWKmxpU1Fxyf6M&#10;gqHY9af8dyt3H6fU8jW9brLjj1Lvb+PXAoSn0f+Hn+1UK4jjGB5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J3i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81D4EE4" wp14:editId="576841B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8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F4B98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lZMjUYBAAALQ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FwsEA&#10;AADcAAAADwAAAGRycy9kb3ducmV2LnhtbERPTWsCMRC9C/6HMII3zSooZWsUsVhKQbFWxeOwGTdr&#10;N5MlSXX99+ZQ6PHxvmeL1tbiRj5UjhWMhhkI4sLpiksFh+/14AVEiMgaa8ek4EEBFvNuZ4a5dnf+&#10;ots+liKFcMhRgYmxyaUMhSGLYega4sRdnLcYE/Sl1B7vKdzWcpxlU2mx4tRgsKGVoeJn/2sV6Ld3&#10;3n2eg9/qC0425rC+Hk+1Uv1eu3wFEamN/+I/94dWMB6ltelMOg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/hcLBAAAA3A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FLsYA&#10;AADcAAAADwAAAGRycy9kb3ducmV2LnhtbESPT2vCQBTE7wW/w/IEL6Vu9FBqmo2IIA0iSOOf8yP7&#10;moRm38bsNonfvlsoeBxm5jdMsh5NI3rqXG1ZwWIegSAurK65VHA+7V7eQDiPrLGxTAru5GCdTp4S&#10;jLUd+JP63JciQNjFqKDyvo2ldEVFBt3ctsTB+7KdQR9kV0rd4RDgppHLKHqVBmsOCxW2tK2o+M5/&#10;jIKhOPbX0+FDHp+vmeVbdtvml71Ss+m4eQfhafSP8H870wqWixX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TFLs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5ADEEDC" wp14:editId="0CB13E8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4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A942E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Cp0fcF&#10;EwQAAC0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Px8UA&#10;AADcAAAADwAAAGRycy9kb3ducmV2LnhtbESPQWsCMRSE70L/Q3iF3mpWaUtZjVIURQpKa1U8PjbP&#10;zdbNy5JEXf+9KRQ8DjPzDTMct7YWZ/Khcqyg181AEBdOV1wq2PzMnt9BhIissXZMCq4UYDx66Awx&#10;1+7C33Rex1IkCIccFZgYm1zKUBiyGLquIU7ewXmLMUlfSu3xkuC2lv0se5MWK04LBhuaGCqO65NV&#10;oKdz/vrcB7/SB3xdms3sd7urlXp6bD8GICK18R7+by+0gn7vBf7OpCM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o/H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PK8YA&#10;AADcAAAADwAAAGRycy9kb3ducmV2LnhtbESP3WrCQBSE7wu+w3IEb0rdKLRImo2IIA0iSOPP9SF7&#10;moRmz8bsNolv3y0UvBxm5hsmWY+mET11rrasYDGPQBAXVtdcKjifdi8rEM4ja2wsk4I7OVink6cE&#10;Y20H/qQ+96UIEHYxKqi8b2MpXVGRQTe3LXHwvmxn0AfZlVJ3OAS4aeQyit6kwZrDQoUtbSsqvvMf&#10;o2Aojv31dPiQx+drZvmW3bb5Za/UbDpu3kF4Gv0j/N/OtILl4hX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nPK8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6B9456C" wp14:editId="0CA8FB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1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1FF67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8upXcGQQAAC0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sX8UA&#10;AADcAAAADwAAAGRycy9kb3ducmV2LnhtbESP3WoCMRSE7wu+QzhC72p2hUpZjSIWSym01F+8PGyO&#10;m9XNyZKkur59Uyh4OczMN8xk1tlGXMiH2rGCfJCBIC6drrlSsN0sn15AhIissXFMCm4UYDbtPUyw&#10;0O7KK7qsYyUShEOBCkyMbSFlKA1ZDAPXEifv6LzFmKSvpPZ4TXDbyGGWjaTFmtOCwZYWhsrz+scq&#10;0K9v/P1xCP5LH/H502yXp92+Ueqx383HICJ18R7+b79rBcM8h78z6Qj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Sxf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XX8UA&#10;AADcAAAADwAAAGRycy9kb3ducmV2LnhtbESPT2vCQBTE7wW/w/IEL0U35lBKdBURxCCCNP45P7LP&#10;JJh9G7Nrkn77bqHQ4zAzv2GW68HUoqPWVZYVzGcRCOLc6ooLBZfzbvoJwnlkjbVlUvBNDtar0dsS&#10;E217/qIu84UIEHYJKii9bxIpXV6SQTezDXHw7rY16INsC6lb7APc1DKOog9psOKwUGJD25LyR/Yy&#10;Cvr81N3Ox708vd9Sy8/0uc2uB6Um42GzAOFp8P/hv3aqFcTzG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Fdf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C27178" wp14:editId="4387DF8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8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E372E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MgH/eEeBAAALQ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H8EA&#10;AADcAAAADwAAAGRycy9kb3ducmV2LnhtbERPTWsCMRC9F/wPYYTearZCpaxGkYqlCIq1Kh6HzbhZ&#10;3UyWJOr6782h4PHxvkeT1tbiSj5UjhW89zIQxIXTFZcKtn/zt08QISJrrB2TgjsFmIw7LyPMtbvx&#10;L103sRQphEOOCkyMTS5lKAxZDD3XECfu6LzFmKAvpfZ4S+G2lv0sG0iLFacGgw19GSrOm4tVoGff&#10;vF4cgl/pI34szXZ+2u1rpV677XQIIlIbn+J/949W0M/S2nQmHQE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mEx/BAAAA3A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T88UA&#10;AADc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AefcLtTDgC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VPz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E96730A" wp14:editId="7CC8274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5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C9198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igMoAYBAAALQ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e8gcQA&#10;AADcAAAADwAAAGRycy9kb3ducmV2LnhtbESPQWsCMRSE70L/Q3gFb5qtoMjWKKWiiKBUa0uPj81z&#10;s3XzsiRR139vCkKPw8x8w0xmra3FhXyoHCt46WcgiAunKy4VHD4XvTGIEJE11o5JwY0CzKZPnQnm&#10;2l15R5d9LEWCcMhRgYmxyaUMhSGLoe8a4uQdnbcYk/Sl1B6vCW5rOciykbRYcVow2NC7oeK0P1sF&#10;er7kj/VP8Ft9xOHGHBa/X9+1Ut3n9u0VRKQ2/ocf7ZVWMMiG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vIHEAAAA3A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HgcQA&#10;AADcAAAADwAAAGRycy9kb3ducmV2LnhtbESPT4vCMBTE74LfITzBi2i6HkSqUUQQiyzI1j/nR/Ns&#10;i81LbbJt99tvFhY8DjPzG2a97U0lWmpcaVnBxywCQZxZXXKu4Ho5TJcgnEfWWFkmBT/kYLsZDtYY&#10;a9vxF7Wpz0WAsItRQeF9HUvpsoIMupmtiYP3sI1BH2STS91gF+CmkvMoWkiDJYeFAmvaF5Q902+j&#10;oMvO7f3yeZTnyT2x/Epe+/R2Umo86ncrEJ56/w7/txOtYB4t4O9MO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x4HEAAAA3A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9827DD" wp14:editId="593E05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02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AD086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k9cQA&#10;AADcAAAADwAAAGRycy9kb3ducmV2LnhtbESPQWsCMRSE74L/ITyhN826oJTVKMVikUKlVVt6fGye&#10;m9XNy5Kkuv57Uyj0OMzMN8x82dlGXMiH2rGC8SgDQVw6XXOl4LBfDx9BhIissXFMCm4UYLno9+ZY&#10;aHflD7rsYiUShEOBCkyMbSFlKA1ZDCPXEifv6LzFmKSvpPZ4TXDbyDzLptJizWnBYEsrQ+V592MV&#10;6OcXfn/9Dn6rjzh5M4f16fOrUeph0D3NQETq4n/4r73RCvIsh9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OJPXEAAAA3A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kGcUA&#10;AADc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CP3uF2JhwB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WQZ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52C849" wp14:editId="71DA78F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9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9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95DD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GYF+B0EAAAt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Cf8IA&#10;AADcAAAADwAAAGRycy9kb3ducmV2LnhtbERP22oCMRB9L/Qfwgh9q1kLFl2NIhalFCrWGz4Om3Gz&#10;dTNZklS3f98IQt/mcK4znra2FhfyoXKsoNfNQBAXTldcKthtF88DECEia6wdk4JfCjCdPD6MMdfu&#10;yl902cRSpBAOOSowMTa5lKEwZDF0XUOcuJPzFmOCvpTa4zWF21q+ZNmrtFhxajDY0NxQcd78WAX6&#10;bcnrj2PwK33C/qfZLb73h1qpp047G4GI1MZ/8d39rtP84RBuz6QL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UJ/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6bsMA&#10;AADcAAAADwAAAGRycy9kb3ducmV2LnhtbESPT4vCMBTE74LfITxhL6KpHhapRhFBLLIgW/+cH82z&#10;LTYvtYlt99tvFhY8DjPzG2a16U0lWmpcaVnBbBqBIM6sLjlXcDnvJwsQziNrrCyTgh9ysFkPByuM&#10;te34m9rU5yJA2MWooPC+jqV0WUEG3dTWxMG728agD7LJpW6wC3BTyXkUfUqDJYeFAmvaFZQ90pdR&#10;0GWn9nb+OsjT+JZYfibPXXo9KvUx6rdLEJ56/w7/txOtIBDh70w4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6b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55EF9B6" wp14:editId="079EA9A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9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6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0379E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wiHgQAAC0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Qs7CIeBAAALQ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WDcIA&#10;AADcAAAADwAAAGRycy9kb3ducmV2LnhtbERPTWsCMRC9F/wPYYTeataColujiEUphYpaWzwOm3Gz&#10;upksSarbf2+EQm/zeJ8zmbW2FhfyoXKsoN/LQBAXTldcKth/Lp9GIEJE1lg7JgW/FGA27TxMMNfu&#10;ylu67GIpUgiHHBWYGJtcylAYshh6riFO3NF5izFBX0rt8ZrCbS2fs2woLVacGgw2tDBUnHc/VoF+&#10;XfHm/RD8Wh9x8GH2y9PXd63UY7edv4CI1MZ/8Z/7Taf54yHcn0kX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tYN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W4cMA&#10;AADcAAAADwAAAGRycy9kb3ducmV2LnhtbERPTWvCQBC9F/wPywheRDd6aDV1FRHEIAUxWs9DdpqE&#10;Zmdjdk3Sf98tCL3N433OatObSrTUuNKygtk0AkGcWV1yruB62U8WIJxH1lhZJgU/5GCzHrysMNa2&#10;4zO1qc9FCGEXo4LC+zqW0mUFGXRTWxMH7ss2Bn2ATS51g10IN5WcR9GrNFhyaCiwpl1B2Xf6MAq6&#10;7NTeLh8HeRrfEsv35L5LP49KjYb99h2Ep97/i5/uRIf5yzf4ey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GW4c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EA8FB" wp14:editId="35058C1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9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3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BD748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gRFwQAAC0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7It4ERcEAAAtCwAADgAAAAAAAAAAAAAAAAAuAgAAZHJzL2Uyb0RvYy54bWxQSwECLQAUAAYACAAA&#10;ACEAkPxJ0twAAAAJAQAADwAAAAAAAAAAAAAAAABxBgAAZHJzL2Rvd25yZXYueG1sUEsFBgAAAAAE&#10;AAQA8wAAAHoHAAAAAA=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1lcMA&#10;AADcAAAADwAAAGRycy9kb3ducmV2LnhtbERPW0vDMBR+F/wP4Qi+uVRlw9VlZSgVERzaXfDx0Jw1&#10;dc1JSeJW//0iDHw7H9/1zIrBduJAPrSOFdyOMhDEtdMtNwrWq/LmAUSIyBo7x6TglwIU88uLGeba&#10;HfmTDlVsRArhkKMCE2OfSxlqQxbDyPXEids5bzEm6BupPR5TuO3kXZZNpMWWU4PBnp4M1fvqxyrQ&#10;zy/88fYV/FLvcPxu1uX3ZtspdX01LB5BRBriv/jsftVp/vQe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11lc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IlsMA&#10;AADcAAAADwAAAGRycy9kb3ducmV2LnhtbERPTWvCQBC9F/wPywheRDdKKZq6ighikIIYrechO01C&#10;s7Mxuybpv+8WhN7m8T5ntelNJVpqXGlZwWwagSDOrC45V3C97CcLEM4ja6wsk4IfcrBZD15WGGvb&#10;8Zna1OcihLCLUUHhfR1L6bKCDLqprYkD92Ubgz7AJpe6wS6Em0rOo+hNGiw5NBRY066g7Dt9GAVd&#10;dmpvl4+DPI1vieV7ct+ln0elRsN++w7CU+//xU93osP85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Il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B046D" wp14:editId="5D458F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F9678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PxFgQAACo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b&#10;QgPxFgQAACoLAAAOAAAAAAAAAAAAAAAAAC4CAABkcnMvZTJvRG9jLnhtbFBLAQItABQABgAIAAAA&#10;IQCQ/EnS3AAAAAkBAAAPAAAAAAAAAAAAAAAAAHAGAABkcnMvZG93bnJldi54bWxQSwUGAAAAAAQA&#10;BADzAAAAeQcAAAAA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9C53E3" wp14:editId="184B1F0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12EDE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HAS2gxcEAAAqCwAADgAAAAAAAAAAAAAAAAAuAgAAZHJzL2Uyb0RvYy54bWxQSwECLQAUAAYACAAA&#10;ACEAkPxJ0twAAAAJAQAADwAAAAAAAAAAAAAAAABxBgAAZHJzL2Rvd25yZXYueG1sUEsFBgAAAAAE&#10;AAQA8wAAAHoHAAAAAA=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F146A7" wp14:editId="07302D9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5A843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pJ5Eg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52BBAC" wp14:editId="26F694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AEBE0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QzbO0YBAAAKg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BCCB20" wp14:editId="51C961D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0535D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FS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AiYFS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BB5F6E" wp14:editId="7048CF2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50568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BmZmDh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3F32D4" wp14:editId="778DC30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FAD4C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BSBhiLHwQAACg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7F1552" wp14:editId="6A61AC5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F54B5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Bw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+3yAcB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F92077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1DD010" wp14:editId="52C3C7B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BDD79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c+Gg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Av3PhoEAAAk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smallCaps w:val="0"/>
          <w:color w:val="414751" w:themeColor="text2" w:themeShade="BF"/>
          <w:spacing w:val="0"/>
          <w:sz w:val="20"/>
          <w:szCs w:val="20"/>
        </w:rPr>
        <w:id w:val="1373660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B2A01" w14:textId="1F84F24F" w:rsidR="0073439C" w:rsidRDefault="0073439C" w:rsidP="0073439C">
          <w:pPr>
            <w:pStyle w:val="Tytu"/>
          </w:pPr>
          <w:r>
            <w:t>Spis treści</w:t>
          </w:r>
        </w:p>
        <w:p w14:paraId="275D57AA" w14:textId="77777777" w:rsidR="00E329F8" w:rsidRDefault="008709A5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9559798" w:history="1">
            <w:r w:rsidR="00E329F8" w:rsidRPr="00020670">
              <w:rPr>
                <w:rStyle w:val="Hipercze"/>
                <w:b/>
                <w:noProof/>
              </w:rPr>
              <w:t>Opis rozwiązania Docker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_Toc449559798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2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42F8EA7A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799" w:history="1">
            <w:r w:rsidR="00E329F8" w:rsidRPr="00020670">
              <w:rPr>
                <w:rStyle w:val="Hipercze"/>
                <w:noProof/>
              </w:rPr>
              <w:t>Czym jest kontener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_Toc449559799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2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2481C5D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0" w:history="1">
            <w:r w:rsidR="00E329F8" w:rsidRPr="00020670">
              <w:rPr>
                <w:rStyle w:val="Hipercze"/>
                <w:noProof/>
              </w:rPr>
              <w:t>Czym jest Docker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_Toc449559800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03751805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1" w:history="1">
            <w:r w:rsidR="00E329F8" w:rsidRPr="00020670">
              <w:rPr>
                <w:rStyle w:val="Hipercze"/>
                <w:noProof/>
              </w:rPr>
              <w:t>Architektura Dockera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_Toc449559801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3E273170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2" w:history="1">
            <w:r w:rsidR="00E329F8" w:rsidRPr="00020670">
              <w:rPr>
                <w:rStyle w:val="Hipercze"/>
                <w:noProof/>
              </w:rPr>
              <w:t>Podstawowe pojęcia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_Toc449559802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00A06351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3" w:history="1">
            <w:r w:rsidR="00E329F8" w:rsidRPr="00020670">
              <w:rPr>
                <w:rStyle w:val="Hipercze"/>
                <w:noProof/>
              </w:rPr>
              <w:t>Docker Toolbox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_Toc449559803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4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40ED4CC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4" w:history="1">
            <w:r w:rsidR="00E329F8" w:rsidRPr="00020670">
              <w:rPr>
                <w:rStyle w:val="Hipercze"/>
                <w:noProof/>
                <w:lang w:eastAsia="pl-PL"/>
              </w:rPr>
              <w:t>Możliwe stany kontenera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_Toc449559804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8065CB1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5" w:history="1">
            <w:r w:rsidR="00E329F8" w:rsidRPr="00020670">
              <w:rPr>
                <w:rStyle w:val="Hipercze"/>
                <w:noProof/>
              </w:rPr>
              <w:t>Docker PID Namespace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_Toc449559805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71EDBB0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6" w:history="1">
            <w:r w:rsidR="00E329F8" w:rsidRPr="00020670">
              <w:rPr>
                <w:rStyle w:val="Hipercze"/>
                <w:noProof/>
              </w:rPr>
              <w:t>Docker Volumes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_Toc449559806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7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5DEC7F4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7" w:history="1">
            <w:r w:rsidR="00E329F8" w:rsidRPr="00020670">
              <w:rPr>
                <w:rStyle w:val="Hipercze"/>
                <w:noProof/>
              </w:rPr>
              <w:t>Logowanie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_Toc449559807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7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EA9AD63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8" w:history="1">
            <w:r w:rsidR="00E329F8" w:rsidRPr="00020670">
              <w:rPr>
                <w:rStyle w:val="Hipercze"/>
                <w:noProof/>
              </w:rPr>
              <w:t>Docker Swarm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_Toc449559808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8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E6D8F53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09" w:history="1">
            <w:r w:rsidR="00E329F8" w:rsidRPr="00020670">
              <w:rPr>
                <w:rStyle w:val="Hipercze"/>
                <w:noProof/>
              </w:rPr>
              <w:t>Bezpieczeństwo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_Toc449559809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9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3975091B" w14:textId="77777777" w:rsidR="00E329F8" w:rsidRDefault="00A966CE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1" w:history="1">
            <w:r w:rsidR="00E329F8" w:rsidRPr="00020670">
              <w:rPr>
                <w:rStyle w:val="Hipercze"/>
                <w:b/>
                <w:noProof/>
              </w:rPr>
              <w:t>Raport z testów dockera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_Toc449559811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9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9EB1943" w14:textId="77777777" w:rsidR="00E329F8" w:rsidRDefault="00A966CE">
          <w:pPr>
            <w:pStyle w:val="Spistreci2"/>
            <w:tabs>
              <w:tab w:val="left" w:pos="660"/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2" w:history="1">
            <w:r w:rsidR="00E329F8" w:rsidRPr="00020670">
              <w:rPr>
                <w:rStyle w:val="Hipercze"/>
                <w:noProof/>
              </w:rPr>
              <w:t>1.</w:t>
            </w:r>
            <w:r w:rsidR="00E329F8">
              <w:rPr>
                <w:noProof/>
                <w:color w:val="auto"/>
                <w:sz w:val="22"/>
                <w:szCs w:val="22"/>
                <w:lang w:eastAsia="pl-PL"/>
              </w:rPr>
              <w:tab/>
            </w:r>
            <w:r w:rsidR="00E329F8" w:rsidRPr="00020670">
              <w:rPr>
                <w:rStyle w:val="Hipercze"/>
                <w:noProof/>
              </w:rPr>
              <w:t>Test prostego przykładu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_Toc449559812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9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B3511FB" w14:textId="77777777" w:rsidR="00E329F8" w:rsidRDefault="00A966CE">
          <w:pPr>
            <w:pStyle w:val="Spistreci2"/>
            <w:tabs>
              <w:tab w:val="left" w:pos="660"/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3" w:history="1">
            <w:r w:rsidR="00E329F8" w:rsidRPr="00020670">
              <w:rPr>
                <w:rStyle w:val="Hipercze"/>
                <w:noProof/>
              </w:rPr>
              <w:t>2.</w:t>
            </w:r>
            <w:r w:rsidR="00E329F8">
              <w:rPr>
                <w:noProof/>
                <w:color w:val="auto"/>
                <w:sz w:val="22"/>
                <w:szCs w:val="22"/>
                <w:lang w:eastAsia="pl-PL"/>
              </w:rPr>
              <w:tab/>
            </w:r>
            <w:r w:rsidR="00E329F8" w:rsidRPr="00020670">
              <w:rPr>
                <w:rStyle w:val="Hipercze"/>
                <w:noProof/>
              </w:rPr>
              <w:t>Test współpracujących kontenerów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_Toc449559813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10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DFFA094" w14:textId="77777777" w:rsidR="00E329F8" w:rsidRDefault="00A966CE">
          <w:pPr>
            <w:pStyle w:val="Spistreci2"/>
            <w:tabs>
              <w:tab w:val="left" w:pos="660"/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4" w:history="1">
            <w:r w:rsidR="00E329F8" w:rsidRPr="00020670">
              <w:rPr>
                <w:rStyle w:val="Hipercze"/>
                <w:noProof/>
              </w:rPr>
              <w:t>3.</w:t>
            </w:r>
            <w:r w:rsidR="00E329F8">
              <w:rPr>
                <w:noProof/>
                <w:color w:val="auto"/>
                <w:sz w:val="22"/>
                <w:szCs w:val="22"/>
                <w:lang w:eastAsia="pl-PL"/>
              </w:rPr>
              <w:tab/>
            </w:r>
            <w:r w:rsidR="00E329F8" w:rsidRPr="00020670">
              <w:rPr>
                <w:rStyle w:val="Hipercze"/>
                <w:noProof/>
              </w:rPr>
              <w:t>Test tworzenia klastra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_Toc449559814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11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42C011CD" w14:textId="77777777" w:rsidR="00E329F8" w:rsidRDefault="00A966CE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5" w:history="1">
            <w:r w:rsidR="00E329F8" w:rsidRPr="00020670">
              <w:rPr>
                <w:rStyle w:val="Hipercze"/>
                <w:b/>
                <w:noProof/>
              </w:rPr>
              <w:t>Koncepcja i architektura rozwiązania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_Toc449559815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12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D77BC9D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6" w:history="1">
            <w:r w:rsidR="00E329F8" w:rsidRPr="00020670">
              <w:rPr>
                <w:rStyle w:val="Hipercze"/>
                <w:noProof/>
              </w:rPr>
              <w:t>Role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_Toc449559816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558BB664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7" w:history="1">
            <w:r w:rsidR="00E329F8" w:rsidRPr="00020670">
              <w:rPr>
                <w:rStyle w:val="Hipercze"/>
                <w:noProof/>
              </w:rPr>
              <w:t>Wymaganie niefunkcjonalne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_Toc449559817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b/>
                <w:bCs/>
                <w:noProof/>
                <w:webHidden/>
              </w:rPr>
              <w:t>Błąd! Nie zdefiniowano zakładki.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BE0EE9F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8" w:history="1">
            <w:r w:rsidR="00E329F8" w:rsidRPr="00020670">
              <w:rPr>
                <w:rStyle w:val="Hipercze"/>
                <w:noProof/>
              </w:rPr>
              <w:t>Wymaganie funkcjonalne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_Toc449559818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13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F2F30DD" w14:textId="77777777" w:rsidR="00E329F8" w:rsidRDefault="00A966CE">
          <w:pPr>
            <w:pStyle w:val="Spistreci2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19" w:history="1">
            <w:r w:rsidR="00E329F8" w:rsidRPr="00020670">
              <w:rPr>
                <w:rStyle w:val="Hipercze"/>
                <w:noProof/>
              </w:rPr>
              <w:t>Architektura systemu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_Toc449559819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14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407265BA" w14:textId="77777777" w:rsidR="00E329F8" w:rsidRDefault="00A966CE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20" w:history="1">
            <w:r w:rsidR="00E329F8" w:rsidRPr="00020670">
              <w:rPr>
                <w:rStyle w:val="Hipercze"/>
                <w:b/>
                <w:noProof/>
              </w:rPr>
              <w:t>Harmonogram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_Toc449559820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15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7FB5696F" w14:textId="77777777" w:rsidR="00E329F8" w:rsidRDefault="00A966CE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21" w:history="1">
            <w:r w:rsidR="00E329F8" w:rsidRPr="00020670">
              <w:rPr>
                <w:rStyle w:val="Hipercze"/>
                <w:b/>
                <w:noProof/>
              </w:rPr>
              <w:t>Organizacja środowiska programistycznego projektu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_Toc449559821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6D9AB17F" w14:textId="77777777" w:rsidR="00E329F8" w:rsidRDefault="00A966CE">
          <w:pPr>
            <w:pStyle w:val="Spistreci1"/>
            <w:tabs>
              <w:tab w:val="right" w:leader="dot" w:pos="8211"/>
            </w:tabs>
            <w:rPr>
              <w:noProof/>
              <w:color w:val="auto"/>
              <w:sz w:val="22"/>
              <w:szCs w:val="22"/>
              <w:lang w:eastAsia="pl-PL"/>
            </w:rPr>
          </w:pPr>
          <w:hyperlink w:anchor="_Toc449559822" w:history="1">
            <w:r w:rsidR="00E329F8" w:rsidRPr="00020670">
              <w:rPr>
                <w:rStyle w:val="Hipercze"/>
                <w:b/>
                <w:noProof/>
              </w:rPr>
              <w:t>Bibliografia:</w:t>
            </w:r>
            <w:r w:rsidR="00E329F8">
              <w:rPr>
                <w:noProof/>
                <w:webHidden/>
              </w:rPr>
              <w:tab/>
            </w:r>
            <w:r w:rsidR="00E329F8">
              <w:rPr>
                <w:noProof/>
                <w:webHidden/>
              </w:rPr>
              <w:fldChar w:fldCharType="begin"/>
            </w:r>
            <w:r w:rsidR="00E329F8">
              <w:rPr>
                <w:noProof/>
                <w:webHidden/>
              </w:rPr>
              <w:instrText xml:space="preserve"> PAGEREF _Toc449559822 \h </w:instrText>
            </w:r>
            <w:r w:rsidR="00E329F8">
              <w:rPr>
                <w:noProof/>
                <w:webHidden/>
              </w:rPr>
            </w:r>
            <w:r w:rsidR="00E329F8">
              <w:rPr>
                <w:noProof/>
                <w:webHidden/>
              </w:rPr>
              <w:fldChar w:fldCharType="separate"/>
            </w:r>
            <w:r w:rsidR="002A29F1">
              <w:rPr>
                <w:noProof/>
                <w:webHidden/>
              </w:rPr>
              <w:t>16</w:t>
            </w:r>
            <w:r w:rsidR="00E329F8">
              <w:rPr>
                <w:noProof/>
                <w:webHidden/>
              </w:rPr>
              <w:fldChar w:fldCharType="end"/>
            </w:r>
          </w:hyperlink>
        </w:p>
        <w:p w14:paraId="2C3759E2" w14:textId="513FD84F" w:rsidR="0073439C" w:rsidRDefault="008709A5">
          <w:r>
            <w:fldChar w:fldCharType="end"/>
          </w:r>
        </w:p>
      </w:sdtContent>
    </w:sdt>
    <w:p w14:paraId="28277098" w14:textId="77777777" w:rsidR="0073439C" w:rsidRPr="008270C7" w:rsidRDefault="0073439C" w:rsidP="00F92077">
      <w:pPr>
        <w:pStyle w:val="Tytu"/>
      </w:pPr>
    </w:p>
    <w:p w14:paraId="4E40FAED" w14:textId="1B0DBF2F" w:rsidR="0073439C" w:rsidRDefault="0073439C">
      <w:pPr>
        <w:rPr>
          <w:sz w:val="22"/>
        </w:rPr>
      </w:pPr>
      <w:r>
        <w:rPr>
          <w:sz w:val="22"/>
        </w:rPr>
        <w:br w:type="page"/>
      </w:r>
      <w:r w:rsidR="00E329F8">
        <w:rPr>
          <w:sz w:val="22"/>
        </w:rPr>
        <w:fldChar w:fldCharType="begin"/>
      </w:r>
      <w:r w:rsidR="00E329F8">
        <w:rPr>
          <w:sz w:val="22"/>
        </w:rPr>
        <w:instrText xml:space="preserve"> TC  "SPIS TREŚCI" \l 2 \n </w:instrText>
      </w:r>
      <w:r w:rsidR="00E329F8">
        <w:rPr>
          <w:sz w:val="22"/>
        </w:rPr>
        <w:fldChar w:fldCharType="end"/>
      </w:r>
    </w:p>
    <w:p w14:paraId="2DE7327C" w14:textId="44D0C683" w:rsidR="0073439C" w:rsidRPr="0073439C" w:rsidRDefault="0073439C" w:rsidP="00F92077">
      <w:pPr>
        <w:spacing w:after="60"/>
        <w:jc w:val="both"/>
        <w:rPr>
          <w:color w:val="FE8637" w:themeColor="accent1"/>
          <w:sz w:val="40"/>
        </w:rPr>
      </w:pPr>
      <w:r w:rsidRPr="0073439C">
        <w:rPr>
          <w:color w:val="FE8637" w:themeColor="accent1"/>
          <w:sz w:val="40"/>
        </w:rPr>
        <w:lastRenderedPageBreak/>
        <w:t>FAZA I</w:t>
      </w:r>
      <w:r w:rsidR="00571B08">
        <w:rPr>
          <w:color w:val="FE8637" w:themeColor="accent1"/>
          <w:sz w:val="40"/>
        </w:rPr>
        <w:t>II</w:t>
      </w:r>
    </w:p>
    <w:p w14:paraId="6F56A4E8" w14:textId="6EADC4DF" w:rsidR="00F92077" w:rsidRDefault="00571B08" w:rsidP="00F92077">
      <w:pPr>
        <w:pStyle w:val="Nagwek1"/>
        <w:rPr>
          <w:b/>
          <w:color w:val="FE8637" w:themeColor="accent1"/>
        </w:rPr>
      </w:pPr>
      <w:r>
        <w:rPr>
          <w:b/>
          <w:color w:val="FE8637" w:themeColor="accent1"/>
        </w:rPr>
        <w:t>Dotychczasowa dokumentacja</w:t>
      </w:r>
    </w:p>
    <w:p w14:paraId="1B6693AD" w14:textId="03B2EFD1" w:rsidR="00571B08" w:rsidRPr="00B80B16" w:rsidRDefault="00571B08" w:rsidP="00571B08">
      <w:pPr>
        <w:rPr>
          <w:sz w:val="22"/>
        </w:rPr>
      </w:pPr>
      <w:r w:rsidRPr="00B80B16">
        <w:rPr>
          <w:sz w:val="22"/>
        </w:rPr>
        <w:t>We wcześniejszych etapach realizacji projektu, przygotowano</w:t>
      </w:r>
    </w:p>
    <w:p w14:paraId="3FC856B3" w14:textId="268D87CF" w:rsidR="00571B08" w:rsidRPr="00B80B16" w:rsidRDefault="0098090B" w:rsidP="00571B08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Faza-</w:t>
      </w:r>
      <w:r w:rsidR="00571B08" w:rsidRPr="00B80B16">
        <w:rPr>
          <w:sz w:val="22"/>
        </w:rPr>
        <w:t>I</w:t>
      </w:r>
      <w:r>
        <w:rPr>
          <w:sz w:val="22"/>
        </w:rPr>
        <w:t>_updated.pdf</w:t>
      </w:r>
      <w:r w:rsidR="00571B08" w:rsidRPr="00B80B16">
        <w:rPr>
          <w:sz w:val="22"/>
        </w:rPr>
        <w:t xml:space="preserve"> – opisuje kroki </w:t>
      </w:r>
      <w:r w:rsidR="00AD6C91" w:rsidRPr="00B80B16">
        <w:rPr>
          <w:sz w:val="22"/>
        </w:rPr>
        <w:t>podjęte</w:t>
      </w:r>
      <w:r w:rsidR="00571B08" w:rsidRPr="00B80B16">
        <w:rPr>
          <w:sz w:val="22"/>
        </w:rPr>
        <w:t xml:space="preserve"> w ramach realizacji </w:t>
      </w:r>
      <w:r>
        <w:rPr>
          <w:sz w:val="22"/>
        </w:rPr>
        <w:br/>
      </w:r>
      <w:r w:rsidR="00571B08" w:rsidRPr="00B80B16">
        <w:rPr>
          <w:sz w:val="22"/>
        </w:rPr>
        <w:t>fazy I projektu</w:t>
      </w:r>
    </w:p>
    <w:p w14:paraId="6E7D8F85" w14:textId="6ADFCE4B" w:rsidR="00571B08" w:rsidRPr="00B80B16" w:rsidRDefault="00571B08" w:rsidP="00571B08">
      <w:pPr>
        <w:pStyle w:val="Akapitzlist"/>
        <w:numPr>
          <w:ilvl w:val="0"/>
          <w:numId w:val="25"/>
        </w:numPr>
        <w:rPr>
          <w:sz w:val="22"/>
        </w:rPr>
      </w:pPr>
      <w:r w:rsidRPr="00B80B16">
        <w:rPr>
          <w:sz w:val="22"/>
        </w:rPr>
        <w:t>Haronogram.pdf – zaplanowany harmonogram przyjęty na początku realizacji projektu</w:t>
      </w:r>
    </w:p>
    <w:p w14:paraId="2CC05DEB" w14:textId="76EB1E6C" w:rsidR="00571B08" w:rsidRPr="00B80B16" w:rsidRDefault="0098090B" w:rsidP="00571B08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Faza-II-raport.pdf</w:t>
      </w:r>
      <w:r w:rsidR="00571B08" w:rsidRPr="00B80B16">
        <w:rPr>
          <w:sz w:val="22"/>
        </w:rPr>
        <w:t xml:space="preserve"> – raport z prac nad projektem z</w:t>
      </w:r>
      <w:r w:rsidR="004F2F83" w:rsidRPr="00B80B16">
        <w:rPr>
          <w:sz w:val="22"/>
        </w:rPr>
        <w:t>realizowanych do dnia 27.05.2016</w:t>
      </w:r>
    </w:p>
    <w:p w14:paraId="61AB59E1" w14:textId="20BFAC6F" w:rsidR="004F2F83" w:rsidRPr="00B80B16" w:rsidRDefault="0098090B" w:rsidP="00571B08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scenariuszeTestowe.pdf</w:t>
      </w:r>
    </w:p>
    <w:p w14:paraId="759F2AAB" w14:textId="789AB1FE" w:rsidR="00F92077" w:rsidRPr="004F2F83" w:rsidRDefault="004F2F83" w:rsidP="00B27CD9">
      <w:pPr>
        <w:pStyle w:val="Nagwek1"/>
        <w:rPr>
          <w:b/>
          <w:color w:val="FE8637" w:themeColor="accent1"/>
        </w:rPr>
      </w:pPr>
      <w:r>
        <w:rPr>
          <w:b/>
          <w:color w:val="FE8637" w:themeColor="accent1"/>
        </w:rPr>
        <w:t>Szczegółowa koncepcja rozwiązania</w:t>
      </w:r>
    </w:p>
    <w:p w14:paraId="7A78ABBA" w14:textId="5A492018" w:rsidR="00B80B16" w:rsidRDefault="00B80B16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W ramach projektu realizowany był system do zbierania głosów z wyborów parlamentarnych. System otrzymuje paczki danych z głosowania z różnych okręgów i zapisuje je do rozproszonej bazy danych. Dane są następnie cyklicznie przetwarzane, a wyniki przetwarzania zapisywane do kolejnej bazy danych. Wyniki analizy udostępniane są użytkownikowi systemu (administrator danych), które może je oglądać w przeglądarce internetowej.</w:t>
      </w:r>
      <w:r w:rsidR="00A82E41">
        <w:rPr>
          <w:sz w:val="22"/>
        </w:rPr>
        <w:t xml:space="preserve"> System realizowany jest w środowisku zdalnym. Wszystkie komponenty systemu, oprócz aplikacji generującej dane, umieszczone są w kontenerach </w:t>
      </w:r>
      <w:proofErr w:type="spellStart"/>
      <w:r w:rsidR="00A82E41">
        <w:rPr>
          <w:sz w:val="22"/>
        </w:rPr>
        <w:t>Dockera</w:t>
      </w:r>
      <w:proofErr w:type="spellEnd"/>
      <w:r w:rsidR="00A82E41">
        <w:rPr>
          <w:sz w:val="22"/>
        </w:rPr>
        <w:t xml:space="preserve"> na systemie operacyjnym </w:t>
      </w:r>
      <w:proofErr w:type="spellStart"/>
      <w:r w:rsidR="00A82E41">
        <w:rPr>
          <w:sz w:val="22"/>
        </w:rPr>
        <w:t>Ubuntu</w:t>
      </w:r>
      <w:proofErr w:type="spellEnd"/>
      <w:r w:rsidR="00A82E41">
        <w:rPr>
          <w:sz w:val="22"/>
        </w:rPr>
        <w:t xml:space="preserve"> w chmurze – na serwerach </w:t>
      </w:r>
      <w:proofErr w:type="spellStart"/>
      <w:r w:rsidR="00A82E41">
        <w:rPr>
          <w:sz w:val="22"/>
        </w:rPr>
        <w:t>Amazona</w:t>
      </w:r>
      <w:proofErr w:type="spellEnd"/>
      <w:r w:rsidR="00A82E41">
        <w:rPr>
          <w:sz w:val="22"/>
        </w:rPr>
        <w:t>.</w:t>
      </w:r>
      <w:r w:rsidR="00B907C2">
        <w:rPr>
          <w:sz w:val="22"/>
        </w:rPr>
        <w:t xml:space="preserve"> Bezpieczeństwo zapewniane jest przez ograniczenie dostępuj do usług i baz danych za pomocą listy akceptowanych adresów IP.</w:t>
      </w:r>
    </w:p>
    <w:p w14:paraId="34FD7202" w14:textId="77777777" w:rsidR="00B80B16" w:rsidRDefault="00B80B16" w:rsidP="00B80B16">
      <w:pPr>
        <w:spacing w:after="100" w:line="240" w:lineRule="auto"/>
        <w:jc w:val="both"/>
        <w:rPr>
          <w:sz w:val="22"/>
        </w:rPr>
      </w:pPr>
    </w:p>
    <w:p w14:paraId="27264E53" w14:textId="624CAA64" w:rsidR="00B80B16" w:rsidRDefault="00B80B16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System składa się z następujących komponentów:</w:t>
      </w:r>
    </w:p>
    <w:p w14:paraId="035801E0" w14:textId="7AB1FFED" w:rsidR="00B80B16" w:rsidRDefault="00AD6C91" w:rsidP="00503AA7">
      <w:pPr>
        <w:pStyle w:val="Nagwek2"/>
        <w:rPr>
          <w:sz w:val="22"/>
        </w:rPr>
      </w:pPr>
      <w:r w:rsidRPr="00503AA7">
        <w:rPr>
          <w:color w:val="E65B01" w:themeColor="accent1" w:themeShade="BF"/>
        </w:rPr>
        <w:t>Aplikacja generująca dane</w:t>
      </w:r>
      <w:r w:rsidR="0098090B">
        <w:rPr>
          <w:color w:val="E65B01" w:themeColor="accent1" w:themeShade="BF"/>
        </w:rPr>
        <w:t xml:space="preserve"> (0)</w:t>
      </w:r>
    </w:p>
    <w:p w14:paraId="33E5D8CE" w14:textId="439C9934" w:rsidR="00AD6C91" w:rsidRDefault="00AD6C91" w:rsidP="00B80B16">
      <w:pPr>
        <w:spacing w:after="100" w:line="240" w:lineRule="auto"/>
        <w:jc w:val="both"/>
        <w:rPr>
          <w:sz w:val="22"/>
        </w:rPr>
      </w:pPr>
      <w:proofErr w:type="spellStart"/>
      <w:r>
        <w:rPr>
          <w:sz w:val="22"/>
        </w:rPr>
        <w:t>Jes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aplikaja</w:t>
      </w:r>
      <w:proofErr w:type="spellEnd"/>
      <w:r>
        <w:rPr>
          <w:sz w:val="22"/>
        </w:rPr>
        <w:t xml:space="preserve"> pomocnicza, której zadaniem jest wygenerowanie dużej ilości danych </w:t>
      </w:r>
      <w:r w:rsidRPr="0098090B">
        <w:rPr>
          <w:sz w:val="22"/>
          <w:highlight w:val="yellow"/>
        </w:rPr>
        <w:t>(????? Ile??????)</w:t>
      </w:r>
      <w:r>
        <w:rPr>
          <w:sz w:val="22"/>
        </w:rPr>
        <w:t xml:space="preserve"> i wysłanie ich za pomocą zapytania http POST w postaci JSON do rozproszonej bazy danych. </w:t>
      </w:r>
    </w:p>
    <w:p w14:paraId="1BD821B8" w14:textId="19B43397" w:rsidR="00AD6C91" w:rsidRPr="00503AA7" w:rsidRDefault="00AD6C91" w:rsidP="00503AA7">
      <w:pPr>
        <w:pStyle w:val="Nagwek2"/>
        <w:rPr>
          <w:color w:val="E65B01" w:themeColor="accent1" w:themeShade="BF"/>
        </w:rPr>
      </w:pPr>
      <w:r w:rsidRPr="00503AA7">
        <w:rPr>
          <w:color w:val="E65B01" w:themeColor="accent1" w:themeShade="BF"/>
        </w:rPr>
        <w:t>Rozproszona baza danych</w:t>
      </w:r>
      <w:r w:rsidR="0098090B">
        <w:rPr>
          <w:color w:val="E65B01" w:themeColor="accent1" w:themeShade="BF"/>
        </w:rPr>
        <w:t xml:space="preserve"> (1)</w:t>
      </w:r>
    </w:p>
    <w:p w14:paraId="27D066C9" w14:textId="2E168A6C" w:rsidR="00AD6C91" w:rsidRDefault="00604B67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 xml:space="preserve">Głowna baza danych systemu realizowana jest za pomocą </w:t>
      </w:r>
      <w:proofErr w:type="spellStart"/>
      <w:r>
        <w:rPr>
          <w:sz w:val="22"/>
        </w:rPr>
        <w:t>MongoDB</w:t>
      </w:r>
      <w:proofErr w:type="spellEnd"/>
      <w:r>
        <w:rPr>
          <w:sz w:val="22"/>
        </w:rPr>
        <w:t>. Na bazę składają się minimum 3 węzły. Istnieje możliwość zwiększenia tej liczby przez rekonfigurację systemu.</w:t>
      </w:r>
      <w:r w:rsidR="00B907C2">
        <w:rPr>
          <w:sz w:val="22"/>
        </w:rPr>
        <w:t xml:space="preserve"> </w:t>
      </w:r>
    </w:p>
    <w:p w14:paraId="31C915F2" w14:textId="23E3492A" w:rsidR="00B907C2" w:rsidRDefault="00B907C2" w:rsidP="00B907C2">
      <w:pPr>
        <w:spacing w:after="100" w:line="240" w:lineRule="auto"/>
        <w:jc w:val="both"/>
        <w:rPr>
          <w:sz w:val="22"/>
        </w:rPr>
      </w:pPr>
      <w:r>
        <w:rPr>
          <w:sz w:val="22"/>
        </w:rPr>
        <w:t xml:space="preserve">Na każdym węźle znajdują się aplikacja wystawiająca usługę </w:t>
      </w:r>
      <w:proofErr w:type="spellStart"/>
      <w:r>
        <w:rPr>
          <w:sz w:val="22"/>
        </w:rPr>
        <w:t>RESTową</w:t>
      </w:r>
      <w:proofErr w:type="spellEnd"/>
      <w:r>
        <w:rPr>
          <w:sz w:val="22"/>
        </w:rPr>
        <w:t xml:space="preserve">, na którą </w:t>
      </w:r>
      <w:proofErr w:type="spellStart"/>
      <w:r>
        <w:rPr>
          <w:sz w:val="22"/>
        </w:rPr>
        <w:t>load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balancer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Amazona</w:t>
      </w:r>
      <w:proofErr w:type="spellEnd"/>
      <w:r>
        <w:rPr>
          <w:sz w:val="22"/>
        </w:rPr>
        <w:t xml:space="preserve"> przekierowuje zapytanie http z danymi. Dane są następnie zapisywane do bazy za pomocą zatwierdzania dwufazowego. Za pomocą konfiguracji ustawia się też poziom redundancji. Wynosi on minimalnie 1, czyli dane z jednego zatwierdzania umieszczane są zawsze na co najmniej dwóch węzłach.</w:t>
      </w:r>
    </w:p>
    <w:p w14:paraId="6F789F49" w14:textId="77777777" w:rsidR="00503AA7" w:rsidRDefault="00503AA7" w:rsidP="00B907C2">
      <w:pPr>
        <w:spacing w:after="100" w:line="240" w:lineRule="auto"/>
        <w:jc w:val="both"/>
        <w:rPr>
          <w:sz w:val="22"/>
        </w:rPr>
      </w:pPr>
    </w:p>
    <w:p w14:paraId="35BD5A9C" w14:textId="77777777" w:rsidR="00503AA7" w:rsidRDefault="00503AA7" w:rsidP="00B907C2">
      <w:pPr>
        <w:spacing w:after="100" w:line="240" w:lineRule="auto"/>
        <w:jc w:val="both"/>
        <w:rPr>
          <w:sz w:val="22"/>
        </w:rPr>
      </w:pPr>
    </w:p>
    <w:p w14:paraId="3C49E8E1" w14:textId="77777777" w:rsidR="00503AA7" w:rsidRDefault="00503AA7" w:rsidP="00B907C2">
      <w:pPr>
        <w:spacing w:after="100" w:line="240" w:lineRule="auto"/>
        <w:jc w:val="both"/>
        <w:rPr>
          <w:sz w:val="22"/>
        </w:rPr>
      </w:pPr>
    </w:p>
    <w:p w14:paraId="01839528" w14:textId="312BF183" w:rsidR="00503AA7" w:rsidRPr="00503AA7" w:rsidRDefault="00503AA7" w:rsidP="0089337E">
      <w:pPr>
        <w:pStyle w:val="Nagwek2"/>
        <w:rPr>
          <w:color w:val="E65B01" w:themeColor="accent1" w:themeShade="BF"/>
        </w:rPr>
      </w:pPr>
      <w:r w:rsidRPr="00503AA7">
        <w:rPr>
          <w:color w:val="E65B01" w:themeColor="accent1" w:themeShade="BF"/>
        </w:rPr>
        <w:t>Aplikacja statystyczna</w:t>
      </w:r>
      <w:r w:rsidR="0098090B">
        <w:rPr>
          <w:color w:val="E65B01" w:themeColor="accent1" w:themeShade="BF"/>
        </w:rPr>
        <w:t xml:space="preserve"> (2)</w:t>
      </w:r>
    </w:p>
    <w:p w14:paraId="4D34E32E" w14:textId="637725EF" w:rsidR="00B80B16" w:rsidRDefault="00503AA7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lastRenderedPageBreak/>
        <w:t xml:space="preserve">Aplikacja ta przetwarza cyklicznie dane z rozproszonej bazy danych i wyniki przetwarzania zapisuje lokalnie do bazy </w:t>
      </w:r>
      <w:proofErr w:type="spellStart"/>
      <w:r>
        <w:rPr>
          <w:sz w:val="22"/>
        </w:rPr>
        <w:t>PostgreSQL</w:t>
      </w:r>
      <w:proofErr w:type="spellEnd"/>
      <w:r>
        <w:rPr>
          <w:sz w:val="22"/>
        </w:rPr>
        <w:t xml:space="preserve">. Aplikacja oraz baza danych działają dwóch węzłach, na wypadek awarii jednego z nich. </w:t>
      </w:r>
    </w:p>
    <w:p w14:paraId="6CF730B7" w14:textId="77777777" w:rsidR="00874857" w:rsidRDefault="00874857" w:rsidP="00B80B16">
      <w:pPr>
        <w:spacing w:after="100" w:line="240" w:lineRule="auto"/>
        <w:jc w:val="both"/>
        <w:rPr>
          <w:sz w:val="22"/>
        </w:rPr>
      </w:pPr>
    </w:p>
    <w:p w14:paraId="19AD471E" w14:textId="7DDCF744" w:rsidR="0098090B" w:rsidRPr="0098090B" w:rsidRDefault="0098090B" w:rsidP="0089337E">
      <w:pPr>
        <w:pStyle w:val="Nagwek2"/>
        <w:rPr>
          <w:color w:val="E65B01" w:themeColor="accent1" w:themeShade="BF"/>
        </w:rPr>
      </w:pPr>
      <w:r w:rsidRPr="0098090B">
        <w:rPr>
          <w:color w:val="E65B01" w:themeColor="accent1" w:themeShade="BF"/>
        </w:rPr>
        <w:t>Aplikacja webowa</w:t>
      </w:r>
      <w:r>
        <w:rPr>
          <w:color w:val="E65B01" w:themeColor="accent1" w:themeShade="BF"/>
        </w:rPr>
        <w:t xml:space="preserve"> (3)</w:t>
      </w:r>
    </w:p>
    <w:p w14:paraId="00FC406B" w14:textId="22AEA85B" w:rsidR="00B80B16" w:rsidRDefault="0098090B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Zadaniem tej aplikacji jest udostępnianie usługi</w:t>
      </w:r>
      <w:r w:rsidR="00B80B16">
        <w:rPr>
          <w:sz w:val="22"/>
        </w:rPr>
        <w:t xml:space="preserve"> umożliwia</w:t>
      </w:r>
      <w:r>
        <w:rPr>
          <w:sz w:val="22"/>
        </w:rPr>
        <w:t>jącej</w:t>
      </w:r>
      <w:r w:rsidR="00B80B16">
        <w:rPr>
          <w:sz w:val="22"/>
        </w:rPr>
        <w:t xml:space="preserve"> administratorowi danych </w:t>
      </w:r>
      <w:r>
        <w:rPr>
          <w:sz w:val="22"/>
        </w:rPr>
        <w:t>oglądanie w przeglądarce</w:t>
      </w:r>
      <w:r w:rsidR="00B80B16">
        <w:rPr>
          <w:sz w:val="22"/>
        </w:rPr>
        <w:t xml:space="preserve"> wyników analizy odczytanych z bazy </w:t>
      </w:r>
      <w:proofErr w:type="spellStart"/>
      <w:r w:rsidR="00B80B16">
        <w:rPr>
          <w:sz w:val="22"/>
        </w:rPr>
        <w:t>PostreSQL</w:t>
      </w:r>
      <w:proofErr w:type="spellEnd"/>
      <w:r w:rsidR="00B80B16">
        <w:rPr>
          <w:sz w:val="22"/>
        </w:rPr>
        <w:t xml:space="preserve">. Aby zapewnić dostępność aplikacji 2 i 3 postanowiono uruchomić aplikację 3 jednocześnie na węźle master i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. Aplikacja 2 uruchomiona jest w danej chwili tylko na jednym węźle, ale lokalna baza danych dostępna jest na obu węzłach. Jeśli master działa bez problemu, to aplikacja 2 przesyła regularnie do węzła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 wyniki analizy tak, by obie bazy zawierały ten sam zestaw danych. W przypadku awarii węzła master, aplikacja 2 uruchamiana jest na węźle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 i kontynuuje cykliczne przetwarzanie. Gdy awaria mastera zakończy się, aplikacja 2 ponownie działa tylko na masterze. Odpytuje ona węzeł </w:t>
      </w:r>
      <w:proofErr w:type="spellStart"/>
      <w:r w:rsidR="00B80B16">
        <w:rPr>
          <w:sz w:val="22"/>
        </w:rPr>
        <w:t>shadow</w:t>
      </w:r>
      <w:proofErr w:type="spellEnd"/>
      <w:r w:rsidR="00B80B16">
        <w:rPr>
          <w:sz w:val="22"/>
        </w:rPr>
        <w:t xml:space="preserve"> o ilość danych w bazie danych i pobiera od niego brakujące dane, jeśli takie istnieją.</w:t>
      </w:r>
    </w:p>
    <w:p w14:paraId="655234E4" w14:textId="77777777" w:rsidR="0098090B" w:rsidRDefault="0098090B" w:rsidP="00B80B16">
      <w:pPr>
        <w:spacing w:after="100" w:line="240" w:lineRule="auto"/>
        <w:jc w:val="both"/>
        <w:rPr>
          <w:sz w:val="22"/>
        </w:rPr>
      </w:pPr>
    </w:p>
    <w:p w14:paraId="5B0C63F2" w14:textId="7450BFE5" w:rsidR="0098090B" w:rsidRDefault="0098090B" w:rsidP="00B80B16">
      <w:pPr>
        <w:spacing w:after="100" w:line="240" w:lineRule="auto"/>
        <w:jc w:val="both"/>
        <w:rPr>
          <w:sz w:val="22"/>
        </w:rPr>
      </w:pPr>
      <w:r>
        <w:rPr>
          <w:sz w:val="22"/>
        </w:rPr>
        <w:t>Szczegóły techniczne implementacji systemu znajdują się w załączniku „Dokumentacja techniczna”</w:t>
      </w:r>
    </w:p>
    <w:p w14:paraId="19562DD0" w14:textId="264ED16C" w:rsidR="008270C7" w:rsidRPr="000802FF" w:rsidRDefault="000802FF" w:rsidP="00E3145E">
      <w:pPr>
        <w:pStyle w:val="Nagwek1"/>
        <w:rPr>
          <w:b/>
          <w:color w:val="FE8637" w:themeColor="accent1"/>
        </w:rPr>
      </w:pPr>
      <w:r w:rsidRPr="000802FF">
        <w:rPr>
          <w:b/>
          <w:color w:val="FE8637" w:themeColor="accent1"/>
        </w:rPr>
        <w:t>Organizacja pracy</w:t>
      </w:r>
    </w:p>
    <w:p w14:paraId="0C74EF1B" w14:textId="6170DB3D" w:rsidR="000804D1" w:rsidRDefault="00B778EF" w:rsidP="00866D86">
      <w:pPr>
        <w:jc w:val="both"/>
        <w:rPr>
          <w:sz w:val="22"/>
        </w:rPr>
      </w:pPr>
      <w:r>
        <w:rPr>
          <w:sz w:val="22"/>
        </w:rPr>
        <w:t>Pracę nad projektem uławiał nam portal bitrix24.com, na którym dzieliliśmy się ze sobą informacjami i zrobionymi postępami. Można tam było też przydzielać członkom zespołu zadania do zrealizowania w określonym terminie.</w:t>
      </w:r>
      <w:r>
        <w:rPr>
          <w:sz w:val="22"/>
        </w:rPr>
        <w:br/>
      </w:r>
      <w:r>
        <w:rPr>
          <w:sz w:val="22"/>
        </w:rPr>
        <w:br/>
      </w:r>
      <w:r w:rsidR="000804D1">
        <w:rPr>
          <w:sz w:val="22"/>
        </w:rPr>
        <w:t>Prace nad realizacją projektu przebiegały</w:t>
      </w:r>
      <w:r>
        <w:rPr>
          <w:sz w:val="22"/>
        </w:rPr>
        <w:t xml:space="preserve"> następująco: </w:t>
      </w:r>
    </w:p>
    <w:p w14:paraId="58D3B43B" w14:textId="767D9E96" w:rsidR="000804D1" w:rsidRPr="0089337E" w:rsidRDefault="0089337E" w:rsidP="0089337E">
      <w:pPr>
        <w:pStyle w:val="Nagwek2"/>
        <w:rPr>
          <w:color w:val="E65B01" w:themeColor="accent1" w:themeShade="BF"/>
        </w:rPr>
      </w:pPr>
      <w:r w:rsidRPr="0089337E">
        <w:rPr>
          <w:noProof/>
          <w:color w:val="E65B01" w:themeColor="accent1" w:themeShade="BF"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F5684A" wp14:editId="0783AC2C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196840" cy="2990850"/>
                <wp:effectExtent l="0" t="0" r="2286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0CE28" w14:textId="5997D70D" w:rsidR="00A966CE" w:rsidRPr="000804D1" w:rsidRDefault="00A966CE" w:rsidP="00307132">
                            <w:pPr>
                              <w:spacing w:after="100"/>
                            </w:pPr>
                            <w:r w:rsidRPr="00307132">
                              <w:t>Ustalono wstępnie temat projektu oraz przydział ról.</w:t>
                            </w:r>
                            <w:r w:rsidRPr="00307132">
                              <w:br/>
                            </w:r>
                            <w:r w:rsidRPr="000804D1">
                              <w:br/>
                              <w:t>Realizowany będzie system do głosowania i analizowania wyników wyborów.</w:t>
                            </w:r>
                            <w:r w:rsidRPr="000804D1">
                              <w:br/>
                              <w:t>System będzie składać się z 3 części:</w:t>
                            </w:r>
                            <w:r w:rsidRPr="000804D1">
                              <w:br/>
                              <w:t>1. Aplikacja ładująca dane z głosowania z poszczególnych okręgów do rozproszonej bazy danych</w:t>
                            </w:r>
                            <w:r w:rsidRPr="000804D1">
                              <w:br/>
                              <w:t>2. Aplikacja analizująca wyniki wyborów </w:t>
                            </w:r>
                            <w:r w:rsidRPr="000804D1">
                              <w:br/>
                              <w:t>3. Aplikacja udostępniająca administratorowi wyniki analizy</w:t>
                            </w:r>
                            <w:r w:rsidRPr="000804D1">
                              <w:br/>
                            </w:r>
                            <w:r w:rsidRPr="00307132">
                              <w:br/>
                            </w:r>
                            <w:r w:rsidRPr="000804D1">
                              <w:t>Założenia techniczne:</w:t>
                            </w:r>
                          </w:p>
                          <w:p w14:paraId="6B41A24E" w14:textId="34AC3447" w:rsidR="00A966CE" w:rsidRPr="000804D1" w:rsidRDefault="00A966CE" w:rsidP="00307132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100" w:afterAutospacing="1" w:line="240" w:lineRule="auto"/>
                              <w:ind w:left="714" w:hanging="357"/>
                            </w:pPr>
                            <w:r w:rsidRPr="000804D1">
                              <w:t xml:space="preserve">Dane wejściowe będą generowane dla każdego okręgu wyborczego a następnie wysyłane </w:t>
                            </w:r>
                            <w:r>
                              <w:t>paczkami</w:t>
                            </w:r>
                          </w:p>
                          <w:p w14:paraId="4FFC7901" w14:textId="77777777" w:rsidR="00A966CE" w:rsidRPr="000804D1" w:rsidRDefault="00A966CE" w:rsidP="000804D1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Wstępnie przyjęto, że dane z głosowania będą zawierały: pesel, głos, okręg, płeć, wiek, adres zameldowania, wykształcenie</w:t>
                            </w:r>
                          </w:p>
                          <w:p w14:paraId="23BB0025" w14:textId="77777777" w:rsidR="00A966CE" w:rsidRPr="000804D1" w:rsidRDefault="00A966CE" w:rsidP="000804D1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Cześć 1 realizowana będzie za pomocą JAVA + Spring [Linux]</w:t>
                            </w:r>
                          </w:p>
                          <w:p w14:paraId="58014AAE" w14:textId="77777777" w:rsidR="00A966CE" w:rsidRPr="000804D1" w:rsidRDefault="00A966CE" w:rsidP="000804D1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Cześć 2 realizowana będzie za pomocą JAVA [Windows]</w:t>
                            </w:r>
                          </w:p>
                          <w:p w14:paraId="34CAAA1C" w14:textId="50F0D826" w:rsidR="00A966CE" w:rsidRPr="000804D1" w:rsidRDefault="00A966CE" w:rsidP="00B778EF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 xml:space="preserve">Cześć 3 realizowana będzie za pomocą C# i </w:t>
                            </w:r>
                            <w:proofErr w:type="spellStart"/>
                            <w:r w:rsidRPr="000804D1">
                              <w:t>JavaScriptu</w:t>
                            </w:r>
                            <w:proofErr w:type="spellEnd"/>
                            <w:r w:rsidRPr="000804D1">
                              <w:t xml:space="preserve"> [Windows]</w:t>
                            </w:r>
                          </w:p>
                          <w:p w14:paraId="48DA214D" w14:textId="2A7D84DA" w:rsidR="00A966CE" w:rsidRDefault="00A966CE" w:rsidP="000804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84A" id="_x0000_s1030" type="#_x0000_t202" style="position:absolute;margin-left:358pt;margin-top:23.4pt;width:409.2pt;height:235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">
                <v:textbox>
                  <w:txbxContent>
                    <w:p w14:paraId="4190CE28" w14:textId="5997D70D" w:rsidR="00A966CE" w:rsidRPr="000804D1" w:rsidRDefault="00A966CE" w:rsidP="00307132">
                      <w:pPr>
                        <w:spacing w:after="100"/>
                      </w:pPr>
                      <w:r w:rsidRPr="00307132">
                        <w:t>Ustalono wstępnie temat projektu oraz przydział ról.</w:t>
                      </w:r>
                      <w:r w:rsidRPr="00307132">
                        <w:br/>
                      </w:r>
                      <w:r w:rsidRPr="000804D1">
                        <w:br/>
                        <w:t>Realizowany będzie system do głosowania i analizowania wyników wyborów.</w:t>
                      </w:r>
                      <w:r w:rsidRPr="000804D1">
                        <w:br/>
                        <w:t>System będzie składać się z 3 części:</w:t>
                      </w:r>
                      <w:r w:rsidRPr="000804D1">
                        <w:br/>
                        <w:t>1. Aplikacja ładująca dane z głosowania z poszczególnych okręgów do rozproszonej bazy danych</w:t>
                      </w:r>
                      <w:r w:rsidRPr="000804D1">
                        <w:br/>
                        <w:t>2. Aplikacja analizująca wyniki wyborów </w:t>
                      </w:r>
                      <w:r w:rsidRPr="000804D1">
                        <w:br/>
                        <w:t>3. Aplikacja udostępniająca administratorowi wyniki analizy</w:t>
                      </w:r>
                      <w:r w:rsidRPr="000804D1">
                        <w:br/>
                      </w:r>
                      <w:r w:rsidRPr="00307132">
                        <w:br/>
                      </w:r>
                      <w:r w:rsidRPr="000804D1">
                        <w:t>Założenia techniczne:</w:t>
                      </w:r>
                    </w:p>
                    <w:p w14:paraId="6B41A24E" w14:textId="34AC3447" w:rsidR="00A966CE" w:rsidRPr="000804D1" w:rsidRDefault="00A966CE" w:rsidP="00307132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100" w:afterAutospacing="1" w:line="240" w:lineRule="auto"/>
                        <w:ind w:left="714" w:hanging="357"/>
                      </w:pPr>
                      <w:r w:rsidRPr="000804D1">
                        <w:t xml:space="preserve">Dane wejściowe będą generowane dla każdego okręgu wyborczego a następnie wysyłane </w:t>
                      </w:r>
                      <w:r>
                        <w:t>paczkami</w:t>
                      </w:r>
                    </w:p>
                    <w:p w14:paraId="4FFC7901" w14:textId="77777777" w:rsidR="00A966CE" w:rsidRPr="000804D1" w:rsidRDefault="00A966CE" w:rsidP="000804D1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Wstępnie przyjęto, że dane z głosowania będą zawierały: pesel, głos, okręg, płeć, wiek, adres zameldowania, wykształcenie</w:t>
                      </w:r>
                    </w:p>
                    <w:p w14:paraId="23BB0025" w14:textId="77777777" w:rsidR="00A966CE" w:rsidRPr="000804D1" w:rsidRDefault="00A966CE" w:rsidP="000804D1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Cześć 1 realizowana będzie za pomocą JAVA + Spring [Linux]</w:t>
                      </w:r>
                    </w:p>
                    <w:p w14:paraId="58014AAE" w14:textId="77777777" w:rsidR="00A966CE" w:rsidRPr="000804D1" w:rsidRDefault="00A966CE" w:rsidP="000804D1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Cześć 2 realizowana będzie za pomocą JAVA [Windows]</w:t>
                      </w:r>
                    </w:p>
                    <w:p w14:paraId="34CAAA1C" w14:textId="50F0D826" w:rsidR="00A966CE" w:rsidRPr="000804D1" w:rsidRDefault="00A966CE" w:rsidP="00B778EF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 xml:space="preserve">Cześć 3 realizowana będzie za pomocą C# i </w:t>
                      </w:r>
                      <w:proofErr w:type="spellStart"/>
                      <w:r w:rsidRPr="000804D1">
                        <w:t>JavaScriptu</w:t>
                      </w:r>
                      <w:proofErr w:type="spellEnd"/>
                      <w:r w:rsidRPr="000804D1">
                        <w:t xml:space="preserve"> [Windows]</w:t>
                      </w:r>
                    </w:p>
                    <w:p w14:paraId="48DA214D" w14:textId="2A7D84DA" w:rsidR="00A966CE" w:rsidRDefault="00A966CE" w:rsidP="000804D1"/>
                  </w:txbxContent>
                </v:textbox>
                <w10:wrap type="square" anchorx="margin"/>
              </v:shape>
            </w:pict>
          </mc:Fallback>
        </mc:AlternateContent>
      </w:r>
      <w:r w:rsidR="00CE3648" w:rsidRPr="0089337E">
        <w:rPr>
          <w:color w:val="E65B01" w:themeColor="accent1" w:themeShade="BF"/>
        </w:rPr>
        <w:t>[1] pierwsze spotkanie</w:t>
      </w:r>
      <w:r w:rsidR="000804D1" w:rsidRPr="0089337E">
        <w:rPr>
          <w:color w:val="E65B01" w:themeColor="accent1" w:themeShade="BF"/>
        </w:rPr>
        <w:t xml:space="preserve"> – 2 kwiecień</w:t>
      </w:r>
    </w:p>
    <w:p w14:paraId="1FC2054C" w14:textId="322DE5BE" w:rsidR="00CE3648" w:rsidRDefault="002D3B7B" w:rsidP="0089337E">
      <w:pPr>
        <w:pStyle w:val="Nagwek2"/>
        <w:rPr>
          <w:sz w:val="22"/>
        </w:rPr>
      </w:pPr>
      <w:r w:rsidRPr="00CE3648">
        <w:rPr>
          <w:noProof/>
          <w:sz w:val="22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17F444" wp14:editId="3DE513F5">
                <wp:simplePos x="0" y="0"/>
                <wp:positionH relativeFrom="margin">
                  <wp:align>left</wp:align>
                </wp:positionH>
                <wp:positionV relativeFrom="paragraph">
                  <wp:posOffset>6529705</wp:posOffset>
                </wp:positionV>
                <wp:extent cx="5182234" cy="2617469"/>
                <wp:effectExtent l="0" t="0" r="19050" b="12065"/>
                <wp:wrapSquare wrapText="bothSides"/>
                <wp:docPr id="2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2234" cy="2617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FEF6" w14:textId="720FBC85" w:rsidR="00A966CE" w:rsidRDefault="00A966CE">
                            <w:r>
                              <w:t>Po krótkie konsultacji z prowadzącym, koncepcja uległa zmianie.</w:t>
                            </w:r>
                          </w:p>
                          <w:p w14:paraId="56ED8B8E" w14:textId="49021887" w:rsidR="00A966CE" w:rsidRDefault="00A966CE">
                            <w:r>
                              <w:t>Okazało się, że:</w:t>
                            </w:r>
                          </w:p>
                          <w:p w14:paraId="191B3198" w14:textId="5E90AB44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Nie możemy w pełnie skorzystać z mechanizmów synchronizacji/rozpraszania danych oferowanych przez </w:t>
                            </w:r>
                            <w:proofErr w:type="spellStart"/>
                            <w:r w:rsidRPr="00307132">
                              <w:t>Cassandrę</w:t>
                            </w:r>
                            <w:proofErr w:type="spellEnd"/>
                            <w:r w:rsidRPr="00307132">
                              <w:t>. Powinniśmy sami zaimplementować</w:t>
                            </w:r>
                            <w:r>
                              <w:t xml:space="preserve"> </w:t>
                            </w:r>
                            <w:r w:rsidRPr="00307132">
                              <w:t xml:space="preserve">niektóre mechanizmy </w:t>
                            </w:r>
                            <w:proofErr w:type="spellStart"/>
                            <w:r w:rsidRPr="00307132">
                              <w:t>np</w:t>
                            </w:r>
                            <w:proofErr w:type="spellEnd"/>
                            <w:r w:rsidRPr="00307132">
                              <w:t xml:space="preserve"> mechanizm elekcji</w:t>
                            </w:r>
                            <w:r>
                              <w:t xml:space="preserve"> – skorzystamy z bazy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  <w:p w14:paraId="434A4CCA" w14:textId="267A7DAD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 w:rsidRPr="00307132">
                              <w:t>Load</w:t>
                            </w:r>
                            <w:proofErr w:type="spellEnd"/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balancer</w:t>
                            </w:r>
                            <w:proofErr w:type="spellEnd"/>
                            <w:r w:rsidRPr="00307132">
                              <w:t xml:space="preserve"> mo</w:t>
                            </w:r>
                            <w:r>
                              <w:t>że rozdzielać ruch korzystając z</w:t>
                            </w:r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Round</w:t>
                            </w:r>
                            <w:proofErr w:type="spellEnd"/>
                            <w:r w:rsidRPr="00307132">
                              <w:t xml:space="preserve"> Robin</w:t>
                            </w:r>
                          </w:p>
                          <w:p w14:paraId="1470C08B" w14:textId="42DC3FCF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Dokumentacja projektu systemu nie musi być bardzo rozbudowana i bogata w schematy </w:t>
                            </w:r>
                            <w:r>
                              <w:t>–</w:t>
                            </w:r>
                            <w:r w:rsidRPr="00307132">
                              <w:t xml:space="preserve"> może</w:t>
                            </w:r>
                            <w:r>
                              <w:t xml:space="preserve"> być</w:t>
                            </w:r>
                            <w:r w:rsidRPr="00307132">
                              <w:t xml:space="preserve"> słownie, bez diagramów</w:t>
                            </w:r>
                          </w:p>
                          <w:p w14:paraId="44976232" w14:textId="77777777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>Prowadzący popiera ideę master-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(a raczej zamiast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powinno się to nazywać </w:t>
                            </w:r>
                            <w:proofErr w:type="spellStart"/>
                            <w:r w:rsidRPr="00307132">
                              <w:t>shadow</w:t>
                            </w:r>
                            <w:proofErr w:type="spellEnd"/>
                            <w:r w:rsidRPr="00307132">
                              <w:t xml:space="preserve">) oraz dedykowanego węzła do </w:t>
                            </w:r>
                            <w:proofErr w:type="spellStart"/>
                            <w:r w:rsidRPr="00307132">
                              <w:t>load</w:t>
                            </w:r>
                            <w:proofErr w:type="spellEnd"/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balancera</w:t>
                            </w:r>
                            <w:proofErr w:type="spellEnd"/>
                          </w:p>
                          <w:p w14:paraId="60C036C5" w14:textId="77777777" w:rsidR="00A966CE" w:rsidRDefault="00A96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F444" id="_x0000_s1031" type="#_x0000_t202" style="position:absolute;margin-left:0;margin-top:514.15pt;width:408.05pt;height:206.1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">
                <v:textbox>
                  <w:txbxContent>
                    <w:p w14:paraId="692DFEF6" w14:textId="720FBC85" w:rsidR="00A966CE" w:rsidRDefault="00A966CE">
                      <w:r>
                        <w:t>Po krótkie konsultacji z prowadzącym, koncepcja uległa zmianie.</w:t>
                      </w:r>
                    </w:p>
                    <w:p w14:paraId="56ED8B8E" w14:textId="49021887" w:rsidR="00A966CE" w:rsidRDefault="00A966CE">
                      <w:r>
                        <w:t>Okazało się, że:</w:t>
                      </w:r>
                    </w:p>
                    <w:p w14:paraId="191B3198" w14:textId="5E90AB44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Nie możemy w pełnie skorzystać z mechanizmów synchronizacji/rozpraszania danych oferowanych przez </w:t>
                      </w:r>
                      <w:proofErr w:type="spellStart"/>
                      <w:r w:rsidRPr="00307132">
                        <w:t>Cassandrę</w:t>
                      </w:r>
                      <w:proofErr w:type="spellEnd"/>
                      <w:r w:rsidRPr="00307132">
                        <w:t>. Powinniśmy sami zaimplementować</w:t>
                      </w:r>
                      <w:r>
                        <w:t xml:space="preserve"> </w:t>
                      </w:r>
                      <w:r w:rsidRPr="00307132">
                        <w:t xml:space="preserve">niektóre mechanizmy </w:t>
                      </w:r>
                      <w:proofErr w:type="spellStart"/>
                      <w:r w:rsidRPr="00307132">
                        <w:t>np</w:t>
                      </w:r>
                      <w:proofErr w:type="spellEnd"/>
                      <w:r w:rsidRPr="00307132">
                        <w:t xml:space="preserve"> mechanizm elekcji</w:t>
                      </w:r>
                      <w:r>
                        <w:t xml:space="preserve"> – skorzystamy z bazy </w:t>
                      </w:r>
                      <w:proofErr w:type="spellStart"/>
                      <w:r>
                        <w:t>MongoDB</w:t>
                      </w:r>
                      <w:proofErr w:type="spellEnd"/>
                    </w:p>
                    <w:p w14:paraId="434A4CCA" w14:textId="267A7DAD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proofErr w:type="spellStart"/>
                      <w:r w:rsidRPr="00307132">
                        <w:t>Load</w:t>
                      </w:r>
                      <w:proofErr w:type="spellEnd"/>
                      <w:r w:rsidRPr="00307132">
                        <w:t xml:space="preserve"> </w:t>
                      </w:r>
                      <w:proofErr w:type="spellStart"/>
                      <w:r w:rsidRPr="00307132">
                        <w:t>balancer</w:t>
                      </w:r>
                      <w:proofErr w:type="spellEnd"/>
                      <w:r w:rsidRPr="00307132">
                        <w:t xml:space="preserve"> mo</w:t>
                      </w:r>
                      <w:r>
                        <w:t>że rozdzielać ruch korzystając z</w:t>
                      </w:r>
                      <w:r w:rsidRPr="00307132">
                        <w:t xml:space="preserve"> </w:t>
                      </w:r>
                      <w:proofErr w:type="spellStart"/>
                      <w:r w:rsidRPr="00307132">
                        <w:t>Round</w:t>
                      </w:r>
                      <w:proofErr w:type="spellEnd"/>
                      <w:r w:rsidRPr="00307132">
                        <w:t xml:space="preserve"> Robin</w:t>
                      </w:r>
                    </w:p>
                    <w:p w14:paraId="1470C08B" w14:textId="42DC3FCF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Dokumentacja projektu systemu nie musi być bardzo rozbudowana i bogata w schematy </w:t>
                      </w:r>
                      <w:r>
                        <w:t>–</w:t>
                      </w:r>
                      <w:r w:rsidRPr="00307132">
                        <w:t xml:space="preserve"> może</w:t>
                      </w:r>
                      <w:r>
                        <w:t xml:space="preserve"> być</w:t>
                      </w:r>
                      <w:r w:rsidRPr="00307132">
                        <w:t xml:space="preserve"> słownie, bez diagramów</w:t>
                      </w:r>
                    </w:p>
                    <w:p w14:paraId="44976232" w14:textId="77777777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>Prowadzący popiera ideę master-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(a raczej zamiast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powinno się to nazywać </w:t>
                      </w:r>
                      <w:proofErr w:type="spellStart"/>
                      <w:r w:rsidRPr="00307132">
                        <w:t>shadow</w:t>
                      </w:r>
                      <w:proofErr w:type="spellEnd"/>
                      <w:r w:rsidRPr="00307132">
                        <w:t xml:space="preserve">) oraz dedykowanego węzła do </w:t>
                      </w:r>
                      <w:proofErr w:type="spellStart"/>
                      <w:r w:rsidRPr="00307132">
                        <w:t>load</w:t>
                      </w:r>
                      <w:proofErr w:type="spellEnd"/>
                      <w:r w:rsidRPr="00307132">
                        <w:t xml:space="preserve"> </w:t>
                      </w:r>
                      <w:proofErr w:type="spellStart"/>
                      <w:r w:rsidRPr="00307132">
                        <w:t>balancera</w:t>
                      </w:r>
                      <w:proofErr w:type="spellEnd"/>
                    </w:p>
                    <w:p w14:paraId="60C036C5" w14:textId="77777777" w:rsidR="00A966CE" w:rsidRDefault="00A966CE"/>
                  </w:txbxContent>
                </v:textbox>
                <w10:wrap type="square" anchorx="margin"/>
              </v:shape>
            </w:pict>
          </mc:Fallback>
        </mc:AlternateContent>
      </w:r>
      <w:r w:rsidRPr="000804D1">
        <w:rPr>
          <w:noProof/>
          <w:color w:val="E65B01" w:themeColor="accent1" w:themeShade="BF"/>
          <w:lang w:eastAsia="pl-P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F8A6CB" wp14:editId="59F1B7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196840" cy="6178550"/>
                <wp:effectExtent l="0" t="0" r="22860" b="1270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617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BA93C" w14:textId="77777777" w:rsidR="00A966CE" w:rsidRDefault="00A966CE" w:rsidP="00A966CE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0804D1">
                              <w:t>Do przechowywania danych z głosowania w sposób redundantny użyta zostanie rozproszona, no-</w:t>
                            </w:r>
                            <w:proofErr w:type="spellStart"/>
                            <w:r w:rsidRPr="000804D1">
                              <w:t>sqlowa</w:t>
                            </w:r>
                            <w:proofErr w:type="spellEnd"/>
                            <w:r w:rsidRPr="000804D1">
                              <w:t xml:space="preserve"> baza danych </w:t>
                            </w:r>
                            <w:proofErr w:type="spellStart"/>
                            <w:r w:rsidRPr="000804D1">
                              <w:t>Cassandra</w:t>
                            </w:r>
                            <w:proofErr w:type="spellEnd"/>
                            <w:r w:rsidRPr="000804D1">
                              <w:t> </w:t>
                            </w:r>
                          </w:p>
                          <w:p w14:paraId="265223D6" w14:textId="3268227D" w:rsidR="00A966CE" w:rsidRDefault="00A966CE" w:rsidP="00A966CE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Do wersjonowania użyty zostanie Git, a repozytorium umieszczone na </w:t>
                            </w:r>
                            <w:proofErr w:type="spellStart"/>
                            <w:r w:rsidRPr="00307132">
                              <w:t>GitHubie</w:t>
                            </w:r>
                            <w:proofErr w:type="spellEnd"/>
                          </w:p>
                          <w:p w14:paraId="26A6AD11" w14:textId="38359E63" w:rsidR="00A966CE" w:rsidRPr="00307132" w:rsidRDefault="00A966CE" w:rsidP="00A966CE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 w:rsidRPr="00307132">
                              <w:t>Load</w:t>
                            </w:r>
                            <w:proofErr w:type="spellEnd"/>
                            <w:r w:rsidRPr="00307132">
                              <w:t xml:space="preserve"> </w:t>
                            </w:r>
                            <w:proofErr w:type="spellStart"/>
                            <w:r w:rsidRPr="00307132">
                              <w:t>balancer</w:t>
                            </w:r>
                            <w:proofErr w:type="spellEnd"/>
                            <w:r w:rsidRPr="00307132">
                              <w:t xml:space="preserve"> będzie działał na dwóch węzłach - master i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;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będzie działał tylko, gdy master </w:t>
                            </w:r>
                            <w:proofErr w:type="spellStart"/>
                            <w:r w:rsidRPr="00307132">
                              <w:t>przestranie</w:t>
                            </w:r>
                            <w:proofErr w:type="spellEnd"/>
                            <w:r w:rsidRPr="00307132">
                              <w:t xml:space="preserve"> działać</w:t>
                            </w:r>
                          </w:p>
                          <w:p w14:paraId="634A3C04" w14:textId="77777777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>Aplikacja 1 i baza danych umieszczone będą na 3 węzłach</w:t>
                            </w:r>
                          </w:p>
                          <w:p w14:paraId="31ED534D" w14:textId="77777777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 xml:space="preserve">Aplikacja 2 i 3 umieszczone będą na dwóch węzłach - master i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; </w:t>
                            </w:r>
                            <w:proofErr w:type="spellStart"/>
                            <w:r w:rsidRPr="00307132">
                              <w:t>slave</w:t>
                            </w:r>
                            <w:proofErr w:type="spellEnd"/>
                            <w:r w:rsidRPr="00307132">
                              <w:t xml:space="preserve"> będzie działał tylko, gdy master </w:t>
                            </w:r>
                            <w:proofErr w:type="spellStart"/>
                            <w:r w:rsidRPr="00307132">
                              <w:t>przestranie</w:t>
                            </w:r>
                            <w:proofErr w:type="spellEnd"/>
                            <w:r w:rsidRPr="00307132">
                              <w:t xml:space="preserve"> działać</w:t>
                            </w:r>
                          </w:p>
                          <w:p w14:paraId="78A16F63" w14:textId="77777777" w:rsidR="00A966CE" w:rsidRPr="00307132" w:rsidRDefault="00A966CE" w:rsidP="00307132">
                            <w:pPr>
                              <w:pStyle w:val="Akapitzlist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t>Aplikacja 2 będzie miała swoją lokalną, scentralizowaną i nieredundantną bazę danych </w:t>
                            </w:r>
                          </w:p>
                          <w:p w14:paraId="1193FE02" w14:textId="77777777" w:rsidR="00A966CE" w:rsidRDefault="00A966CE" w:rsidP="002D3B7B">
                            <w:pPr>
                              <w:keepNext/>
                              <w:shd w:val="clear" w:color="auto" w:fill="FFFFFF"/>
                              <w:spacing w:before="100" w:beforeAutospacing="1" w:after="100" w:afterAutospacing="1" w:line="240" w:lineRule="auto"/>
                            </w:pPr>
                            <w:r w:rsidRPr="00307132">
                              <w:rPr>
                                <w:sz w:val="22"/>
                              </w:rPr>
                              <w:t>Schemat systemu:</w:t>
                            </w:r>
                            <w:r w:rsidRPr="00307132">
                              <w:rPr>
                                <w:sz w:val="22"/>
                              </w:rPr>
                              <w:br/>
                            </w:r>
                            <w:r w:rsidRPr="00307132">
                              <w:rPr>
                                <w:noProof/>
                                <w:sz w:val="22"/>
                                <w:lang w:eastAsia="pl-PL"/>
                              </w:rPr>
                              <w:drawing>
                                <wp:inline distT="0" distB="0" distL="0" distR="0" wp14:anchorId="60F71924" wp14:editId="66806408">
                                  <wp:extent cx="5005070" cy="3069776"/>
                                  <wp:effectExtent l="0" t="0" r="5080" b="0"/>
                                  <wp:docPr id="4" name="Obraz 4" descr="https://cdn.bitrix24.com/b2082741/iblock/e04/e049e085d971557e89b24f4de1a841a7/Sytem_v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cdn.bitrix24.com/b2082741/iblock/e04/e049e085d971557e89b24f4de1a841a7/Sytem_v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5070" cy="3069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E426A" w14:textId="46671293" w:rsidR="00A966CE" w:rsidRPr="002D3B7B" w:rsidRDefault="00A966CE" w:rsidP="002D3B7B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  <w:p w14:paraId="1F61408C" w14:textId="77777777" w:rsidR="00A966CE" w:rsidRPr="00CE3648" w:rsidRDefault="00A966CE" w:rsidP="002D3B7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CE3648">
                              <w:rPr>
                                <w:sz w:val="22"/>
                              </w:rPr>
                              <w:t>Pytania do konsultacji z prowadzącym:</w:t>
                            </w:r>
                          </w:p>
                          <w:p w14:paraId="70F607BC" w14:textId="77777777" w:rsidR="00A966CE" w:rsidRPr="00307132" w:rsidRDefault="00A966CE" w:rsidP="002D3B7B">
                            <w:pPr>
                              <w:pStyle w:val="Akapitzlist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07132">
                              <w:rPr>
                                <w:sz w:val="22"/>
                              </w:rPr>
                              <w:t xml:space="preserve">Czy można skorzystać z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Cassandry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>?</w:t>
                            </w:r>
                          </w:p>
                          <w:p w14:paraId="29939F13" w14:textId="77777777" w:rsidR="00A966CE" w:rsidRPr="00307132" w:rsidRDefault="00A966CE" w:rsidP="002D3B7B">
                            <w:pPr>
                              <w:pStyle w:val="Akapitzlist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07132">
                              <w:rPr>
                                <w:sz w:val="22"/>
                              </w:rPr>
                              <w:t xml:space="preserve">Jak realizować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load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balancer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 xml:space="preserve">?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Round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robin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>?</w:t>
                            </w:r>
                          </w:p>
                          <w:p w14:paraId="1F4A6569" w14:textId="77777777" w:rsidR="00A966CE" w:rsidRPr="00307132" w:rsidRDefault="00A966CE" w:rsidP="002D3B7B">
                            <w:pPr>
                              <w:pStyle w:val="Akapitzlist"/>
                              <w:numPr>
                                <w:ilvl w:val="0"/>
                                <w:numId w:val="3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07132">
                              <w:rPr>
                                <w:sz w:val="22"/>
                              </w:rPr>
                              <w:t xml:space="preserve">Czy aplikacja 2 i 3 może być postawiona na </w:t>
                            </w:r>
                            <w:proofErr w:type="spellStart"/>
                            <w:r w:rsidRPr="00307132">
                              <w:rPr>
                                <w:sz w:val="22"/>
                              </w:rPr>
                              <w:t>windowsie</w:t>
                            </w:r>
                            <w:proofErr w:type="spellEnd"/>
                            <w:r w:rsidRPr="00307132">
                              <w:rPr>
                                <w:sz w:val="22"/>
                              </w:rPr>
                              <w:t>?</w:t>
                            </w:r>
                          </w:p>
                          <w:p w14:paraId="2AB64C7B" w14:textId="77777777" w:rsidR="00A966CE" w:rsidRDefault="00A966CE" w:rsidP="002D3B7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A6CB" id="_x0000_s1032" type="#_x0000_t202" style="position:absolute;margin-left:358pt;margin-top:0;width:409.2pt;height:486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">
                <v:textbox>
                  <w:txbxContent>
                    <w:p w14:paraId="380BA93C" w14:textId="77777777" w:rsidR="00A966CE" w:rsidRDefault="00A966CE" w:rsidP="00A966CE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0804D1">
                        <w:t>Do przechowywania danych z głosowania w sposób redundantny użyta zostanie rozproszona, no-</w:t>
                      </w:r>
                      <w:proofErr w:type="spellStart"/>
                      <w:r w:rsidRPr="000804D1">
                        <w:t>sqlowa</w:t>
                      </w:r>
                      <w:proofErr w:type="spellEnd"/>
                      <w:r w:rsidRPr="000804D1">
                        <w:t xml:space="preserve"> baza danych </w:t>
                      </w:r>
                      <w:proofErr w:type="spellStart"/>
                      <w:r w:rsidRPr="000804D1">
                        <w:t>Cassandra</w:t>
                      </w:r>
                      <w:proofErr w:type="spellEnd"/>
                      <w:r w:rsidRPr="000804D1">
                        <w:t> </w:t>
                      </w:r>
                    </w:p>
                    <w:p w14:paraId="265223D6" w14:textId="3268227D" w:rsidR="00A966CE" w:rsidRDefault="00A966CE" w:rsidP="00A966CE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Do wersjonowania użyty zostanie Git, a repozytorium umieszczone na </w:t>
                      </w:r>
                      <w:proofErr w:type="spellStart"/>
                      <w:r w:rsidRPr="00307132">
                        <w:t>GitHubie</w:t>
                      </w:r>
                      <w:proofErr w:type="spellEnd"/>
                    </w:p>
                    <w:p w14:paraId="26A6AD11" w14:textId="38359E63" w:rsidR="00A966CE" w:rsidRPr="00307132" w:rsidRDefault="00A966CE" w:rsidP="00A966CE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proofErr w:type="spellStart"/>
                      <w:r w:rsidRPr="00307132">
                        <w:t>Load</w:t>
                      </w:r>
                      <w:proofErr w:type="spellEnd"/>
                      <w:r w:rsidRPr="00307132">
                        <w:t xml:space="preserve"> </w:t>
                      </w:r>
                      <w:proofErr w:type="spellStart"/>
                      <w:r w:rsidRPr="00307132">
                        <w:t>balancer</w:t>
                      </w:r>
                      <w:proofErr w:type="spellEnd"/>
                      <w:r w:rsidRPr="00307132">
                        <w:t xml:space="preserve"> będzie działał na dwóch węzłach - master i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;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będzie działał tylko, gdy master </w:t>
                      </w:r>
                      <w:proofErr w:type="spellStart"/>
                      <w:r w:rsidRPr="00307132">
                        <w:t>przestranie</w:t>
                      </w:r>
                      <w:proofErr w:type="spellEnd"/>
                      <w:r w:rsidRPr="00307132">
                        <w:t xml:space="preserve"> działać</w:t>
                      </w:r>
                    </w:p>
                    <w:p w14:paraId="634A3C04" w14:textId="77777777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>Aplikacja 1 i baza danych umieszczone będą na 3 węzłach</w:t>
                      </w:r>
                    </w:p>
                    <w:p w14:paraId="31ED534D" w14:textId="77777777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 xml:space="preserve">Aplikacja 2 i 3 umieszczone będą na dwóch węzłach - master i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; </w:t>
                      </w:r>
                      <w:proofErr w:type="spellStart"/>
                      <w:r w:rsidRPr="00307132">
                        <w:t>slave</w:t>
                      </w:r>
                      <w:proofErr w:type="spellEnd"/>
                      <w:r w:rsidRPr="00307132">
                        <w:t xml:space="preserve"> będzie działał tylko, gdy master </w:t>
                      </w:r>
                      <w:proofErr w:type="spellStart"/>
                      <w:r w:rsidRPr="00307132">
                        <w:t>przestranie</w:t>
                      </w:r>
                      <w:proofErr w:type="spellEnd"/>
                      <w:r w:rsidRPr="00307132">
                        <w:t xml:space="preserve"> działać</w:t>
                      </w:r>
                    </w:p>
                    <w:p w14:paraId="78A16F63" w14:textId="77777777" w:rsidR="00A966CE" w:rsidRPr="00307132" w:rsidRDefault="00A966CE" w:rsidP="00307132">
                      <w:pPr>
                        <w:pStyle w:val="Akapitzlist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t>Aplikacja 2 będzie miała swoją lokalną, scentralizowaną i nieredundantną bazę danych </w:t>
                      </w:r>
                    </w:p>
                    <w:p w14:paraId="1193FE02" w14:textId="77777777" w:rsidR="00A966CE" w:rsidRDefault="00A966CE" w:rsidP="002D3B7B">
                      <w:pPr>
                        <w:keepNext/>
                        <w:shd w:val="clear" w:color="auto" w:fill="FFFFFF"/>
                        <w:spacing w:before="100" w:beforeAutospacing="1" w:after="100" w:afterAutospacing="1" w:line="240" w:lineRule="auto"/>
                      </w:pPr>
                      <w:r w:rsidRPr="00307132">
                        <w:rPr>
                          <w:sz w:val="22"/>
                        </w:rPr>
                        <w:t>Schemat systemu:</w:t>
                      </w:r>
                      <w:r w:rsidRPr="00307132">
                        <w:rPr>
                          <w:sz w:val="22"/>
                        </w:rPr>
                        <w:br/>
                      </w:r>
                      <w:r w:rsidRPr="00307132">
                        <w:rPr>
                          <w:noProof/>
                          <w:sz w:val="22"/>
                          <w:lang w:eastAsia="pl-PL"/>
                        </w:rPr>
                        <w:drawing>
                          <wp:inline distT="0" distB="0" distL="0" distR="0" wp14:anchorId="60F71924" wp14:editId="66806408">
                            <wp:extent cx="5005070" cy="3069776"/>
                            <wp:effectExtent l="0" t="0" r="5080" b="0"/>
                            <wp:docPr id="4" name="Obraz 4" descr="https://cdn.bitrix24.com/b2082741/iblock/e04/e049e085d971557e89b24f4de1a841a7/Sytem_v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cdn.bitrix24.com/b2082741/iblock/e04/e049e085d971557e89b24f4de1a841a7/Sytem_v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5070" cy="3069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DE426A" w14:textId="46671293" w:rsidR="00A966CE" w:rsidRPr="002D3B7B" w:rsidRDefault="00A966CE" w:rsidP="002D3B7B">
                      <w:pPr>
                        <w:pStyle w:val="Legenda"/>
                        <w:spacing w:after="0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14:paraId="1F61408C" w14:textId="77777777" w:rsidR="00A966CE" w:rsidRPr="00CE3648" w:rsidRDefault="00A966CE" w:rsidP="002D3B7B">
                      <w:p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CE3648">
                        <w:rPr>
                          <w:sz w:val="22"/>
                        </w:rPr>
                        <w:t>Pytania do konsultacji z prowadzącym:</w:t>
                      </w:r>
                    </w:p>
                    <w:p w14:paraId="70F607BC" w14:textId="77777777" w:rsidR="00A966CE" w:rsidRPr="00307132" w:rsidRDefault="00A966CE" w:rsidP="002D3B7B">
                      <w:pPr>
                        <w:pStyle w:val="Akapitzlist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307132">
                        <w:rPr>
                          <w:sz w:val="22"/>
                        </w:rPr>
                        <w:t xml:space="preserve">Czy można skorzystać z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Cassandry</w:t>
                      </w:r>
                      <w:proofErr w:type="spellEnd"/>
                      <w:r w:rsidRPr="00307132">
                        <w:rPr>
                          <w:sz w:val="22"/>
                        </w:rPr>
                        <w:t>?</w:t>
                      </w:r>
                    </w:p>
                    <w:p w14:paraId="29939F13" w14:textId="77777777" w:rsidR="00A966CE" w:rsidRPr="00307132" w:rsidRDefault="00A966CE" w:rsidP="002D3B7B">
                      <w:pPr>
                        <w:pStyle w:val="Akapitzlist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307132">
                        <w:rPr>
                          <w:sz w:val="22"/>
                        </w:rPr>
                        <w:t xml:space="preserve">Jak realizować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load</w:t>
                      </w:r>
                      <w:proofErr w:type="spellEnd"/>
                      <w:r w:rsidRPr="0030713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balancer</w:t>
                      </w:r>
                      <w:proofErr w:type="spellEnd"/>
                      <w:r w:rsidRPr="00307132">
                        <w:rPr>
                          <w:sz w:val="22"/>
                        </w:rPr>
                        <w:t xml:space="preserve">?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Round</w:t>
                      </w:r>
                      <w:proofErr w:type="spellEnd"/>
                      <w:r w:rsidRPr="0030713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robin</w:t>
                      </w:r>
                      <w:proofErr w:type="spellEnd"/>
                      <w:r w:rsidRPr="00307132">
                        <w:rPr>
                          <w:sz w:val="22"/>
                        </w:rPr>
                        <w:t>?</w:t>
                      </w:r>
                    </w:p>
                    <w:p w14:paraId="1F4A6569" w14:textId="77777777" w:rsidR="00A966CE" w:rsidRPr="00307132" w:rsidRDefault="00A966CE" w:rsidP="002D3B7B">
                      <w:pPr>
                        <w:pStyle w:val="Akapitzlist"/>
                        <w:numPr>
                          <w:ilvl w:val="0"/>
                          <w:numId w:val="31"/>
                        </w:numPr>
                        <w:shd w:val="clear" w:color="auto" w:fill="FFFFFF"/>
                        <w:spacing w:after="0" w:line="240" w:lineRule="auto"/>
                        <w:rPr>
                          <w:sz w:val="22"/>
                        </w:rPr>
                      </w:pPr>
                      <w:r w:rsidRPr="00307132">
                        <w:rPr>
                          <w:sz w:val="22"/>
                        </w:rPr>
                        <w:t xml:space="preserve">Czy aplikacja 2 i 3 może być postawiona na </w:t>
                      </w:r>
                      <w:proofErr w:type="spellStart"/>
                      <w:r w:rsidRPr="00307132">
                        <w:rPr>
                          <w:sz w:val="22"/>
                        </w:rPr>
                        <w:t>windowsie</w:t>
                      </w:r>
                      <w:proofErr w:type="spellEnd"/>
                      <w:r w:rsidRPr="00307132">
                        <w:rPr>
                          <w:sz w:val="22"/>
                        </w:rPr>
                        <w:t>?</w:t>
                      </w:r>
                    </w:p>
                    <w:p w14:paraId="2AB64C7B" w14:textId="77777777" w:rsidR="00A966CE" w:rsidRDefault="00A966CE" w:rsidP="002D3B7B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648" w:rsidRPr="0089337E">
        <w:rPr>
          <w:color w:val="E65B01" w:themeColor="accent1" w:themeShade="BF"/>
        </w:rPr>
        <w:t>[2] Drugie spotkanie – 5 kwiecień</w:t>
      </w:r>
    </w:p>
    <w:p w14:paraId="4B7F8AB7" w14:textId="4B12FAD7" w:rsidR="00CE3648" w:rsidRDefault="00C739F6">
      <w:pPr>
        <w:rPr>
          <w:sz w:val="22"/>
        </w:rPr>
      </w:pPr>
      <w:r w:rsidRPr="00C739F6">
        <w:rPr>
          <w:noProof/>
          <w:sz w:val="22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9334D1" wp14:editId="6AE1AA0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168900" cy="3587750"/>
                <wp:effectExtent l="0" t="0" r="12700" b="12700"/>
                <wp:wrapSquare wrapText="bothSides"/>
                <wp:docPr id="2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358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24D0" w14:textId="6E526CAC" w:rsidR="00A966CE" w:rsidRDefault="00A966CE">
                            <w:r>
                              <w:t>Koncepcja systemu wygląda obecnie następująco:</w:t>
                            </w:r>
                          </w:p>
                          <w:p w14:paraId="106B1CC3" w14:textId="4338BC95" w:rsidR="00A966CE" w:rsidRDefault="005C3E35" w:rsidP="00297FF3">
                            <w:pPr>
                              <w:keepNext/>
                            </w:pPr>
                            <w:r w:rsidRPr="00876F2C">
                              <w:rPr>
                                <w:noProof/>
                                <w:sz w:val="22"/>
                                <w:lang w:eastAsia="pl-PL"/>
                              </w:rPr>
                              <w:drawing>
                                <wp:inline distT="0" distB="0" distL="0" distR="0" wp14:anchorId="72A78940" wp14:editId="169FF0EC">
                                  <wp:extent cx="4977130" cy="2757166"/>
                                  <wp:effectExtent l="0" t="0" r="0" b="5715"/>
                                  <wp:docPr id="248" name="Obraz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7130" cy="2757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3B1EFB" w14:textId="48D3B10D" w:rsidR="00A966CE" w:rsidRDefault="00A966CE" w:rsidP="00297FF3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  <w:p w14:paraId="54C6EBD7" w14:textId="66F642BC" w:rsidR="00A966CE" w:rsidRDefault="00A96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34D1" id="_x0000_s1033" type="#_x0000_t202" style="position:absolute;margin-left:355.8pt;margin-top:.6pt;width:407pt;height:282.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">
                <v:textbox>
                  <w:txbxContent>
                    <w:p w14:paraId="5A9C24D0" w14:textId="6E526CAC" w:rsidR="00A966CE" w:rsidRDefault="00A966CE">
                      <w:r>
                        <w:t>Koncepcja systemu wygląda obecnie następująco:</w:t>
                      </w:r>
                    </w:p>
                    <w:p w14:paraId="106B1CC3" w14:textId="4338BC95" w:rsidR="00A966CE" w:rsidRDefault="005C3E35" w:rsidP="00297FF3">
                      <w:pPr>
                        <w:keepNext/>
                      </w:pPr>
                      <w:r w:rsidRPr="00876F2C">
                        <w:rPr>
                          <w:noProof/>
                          <w:sz w:val="22"/>
                          <w:lang w:eastAsia="pl-PL"/>
                        </w:rPr>
                        <w:drawing>
                          <wp:inline distT="0" distB="0" distL="0" distR="0" wp14:anchorId="72A78940" wp14:editId="169FF0EC">
                            <wp:extent cx="4977130" cy="2757166"/>
                            <wp:effectExtent l="0" t="0" r="0" b="5715"/>
                            <wp:docPr id="248" name="Obraz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7130" cy="2757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3B1EFB" w14:textId="48D3B10D" w:rsidR="00A966CE" w:rsidRDefault="00A966CE" w:rsidP="00297FF3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14:paraId="54C6EBD7" w14:textId="66F642BC" w:rsidR="00A966CE" w:rsidRDefault="00A966CE"/>
                  </w:txbxContent>
                </v:textbox>
                <w10:wrap type="square" anchorx="margin"/>
              </v:shape>
            </w:pict>
          </mc:Fallback>
        </mc:AlternateContent>
      </w:r>
    </w:p>
    <w:p w14:paraId="5DE841AC" w14:textId="1ACE204A" w:rsidR="00C739F6" w:rsidRDefault="00C739F6" w:rsidP="00C739F6">
      <w:pPr>
        <w:pStyle w:val="Nagwek2"/>
        <w:rPr>
          <w:sz w:val="22"/>
        </w:rPr>
      </w:pPr>
      <w:r>
        <w:rPr>
          <w:color w:val="E65B01" w:themeColor="accent1" w:themeShade="BF"/>
        </w:rPr>
        <w:t>[3</w:t>
      </w:r>
      <w:r w:rsidRPr="0089337E">
        <w:rPr>
          <w:color w:val="E65B01" w:themeColor="accent1" w:themeShade="BF"/>
        </w:rPr>
        <w:t>] 5</w:t>
      </w:r>
      <w:r w:rsidR="002D3B7B">
        <w:rPr>
          <w:color w:val="E65B01" w:themeColor="accent1" w:themeShade="BF"/>
        </w:rPr>
        <w:t>-28</w:t>
      </w:r>
      <w:r w:rsidRPr="0089337E">
        <w:rPr>
          <w:color w:val="E65B01" w:themeColor="accent1" w:themeShade="BF"/>
        </w:rPr>
        <w:t xml:space="preserve"> kwiecień</w:t>
      </w:r>
    </w:p>
    <w:p w14:paraId="70B972AC" w14:textId="6543DFD2" w:rsidR="002D3B7B" w:rsidRDefault="00C739F6" w:rsidP="008723B7">
      <w:pPr>
        <w:jc w:val="both"/>
        <w:rPr>
          <w:sz w:val="22"/>
        </w:rPr>
      </w:pPr>
      <w:r>
        <w:rPr>
          <w:sz w:val="22"/>
        </w:rPr>
        <w:t>W tym okresie przygotow</w:t>
      </w:r>
      <w:r w:rsidR="002D3B7B">
        <w:rPr>
          <w:sz w:val="22"/>
        </w:rPr>
        <w:t>ywaliśmy się do oddania etapu I:</w:t>
      </w:r>
      <w:r>
        <w:rPr>
          <w:sz w:val="22"/>
        </w:rPr>
        <w:t xml:space="preserve"> </w:t>
      </w:r>
    </w:p>
    <w:p w14:paraId="714A4EFE" w14:textId="77777777" w:rsidR="002D3B7B" w:rsidRPr="00224720" w:rsidRDefault="002D3B7B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>Lider przygotował harmonogram</w:t>
      </w:r>
    </w:p>
    <w:p w14:paraId="6DBF8BDE" w14:textId="75234127" w:rsidR="002D3B7B" w:rsidRPr="00224720" w:rsidRDefault="002D3B7B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>Rozdzieliliśmy między siebie zadania</w:t>
      </w:r>
    </w:p>
    <w:p w14:paraId="0FA5382D" w14:textId="7828688E" w:rsidR="002D3B7B" w:rsidRPr="00224720" w:rsidRDefault="00C356E2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>Projektanci przygotowali wymagania</w:t>
      </w:r>
      <w:r w:rsidR="002D3B7B" w:rsidRPr="00224720">
        <w:rPr>
          <w:sz w:val="22"/>
        </w:rPr>
        <w:t xml:space="preserve"> funkcjonalne i niefunkcjonalne</w:t>
      </w:r>
    </w:p>
    <w:p w14:paraId="0C4B0853" w14:textId="2FD0A03D" w:rsidR="00C17140" w:rsidRPr="00224720" w:rsidRDefault="00C356E2" w:rsidP="00224720">
      <w:pPr>
        <w:pStyle w:val="Akapitzlist"/>
        <w:numPr>
          <w:ilvl w:val="0"/>
          <w:numId w:val="32"/>
        </w:numPr>
        <w:jc w:val="both"/>
        <w:rPr>
          <w:sz w:val="22"/>
        </w:rPr>
      </w:pPr>
      <w:r w:rsidRPr="00224720">
        <w:rPr>
          <w:sz w:val="22"/>
        </w:rPr>
        <w:t xml:space="preserve">Architekci przygotowali koncepcję </w:t>
      </w:r>
      <w:r w:rsidR="008723B7" w:rsidRPr="00224720">
        <w:rPr>
          <w:sz w:val="22"/>
        </w:rPr>
        <w:t>prototypu</w:t>
      </w:r>
      <w:r w:rsidR="002D3B7B" w:rsidRPr="00224720">
        <w:rPr>
          <w:sz w:val="22"/>
        </w:rPr>
        <w:t xml:space="preserve"> (Rys</w:t>
      </w:r>
      <w:r w:rsidR="00297FF3" w:rsidRPr="00224720">
        <w:rPr>
          <w:sz w:val="22"/>
        </w:rPr>
        <w:t>. 3)</w:t>
      </w:r>
      <w:r w:rsidR="00224720" w:rsidRPr="00224720">
        <w:rPr>
          <w:sz w:val="22"/>
        </w:rPr>
        <w:t xml:space="preserve"> – omówione to zostało podczas krótkiego </w:t>
      </w:r>
      <w:r w:rsidR="00224720" w:rsidRPr="0071737B">
        <w:rPr>
          <w:i/>
          <w:sz w:val="22"/>
        </w:rPr>
        <w:t>statusu</w:t>
      </w:r>
      <w:r w:rsidR="00224720" w:rsidRPr="00224720">
        <w:rPr>
          <w:sz w:val="22"/>
        </w:rPr>
        <w:t xml:space="preserve"> przeprowadzonego online (za pomocą </w:t>
      </w:r>
      <w:proofErr w:type="spellStart"/>
      <w:r w:rsidR="00224720" w:rsidRPr="00224720">
        <w:rPr>
          <w:sz w:val="22"/>
        </w:rPr>
        <w:t>Skype’a</w:t>
      </w:r>
      <w:proofErr w:type="spellEnd"/>
      <w:r w:rsidR="00224720" w:rsidRPr="00224720">
        <w:rPr>
          <w:sz w:val="22"/>
        </w:rPr>
        <w:t xml:space="preserve">) </w:t>
      </w:r>
      <w:r w:rsidR="00224720" w:rsidRPr="00224720">
        <w:rPr>
          <w:sz w:val="22"/>
        </w:rPr>
        <w:br/>
        <w:t>19 kwietnia</w:t>
      </w:r>
    </w:p>
    <w:p w14:paraId="2E641072" w14:textId="2367AE0F" w:rsidR="008723B7" w:rsidRDefault="002D3B7B" w:rsidP="00224720">
      <w:pPr>
        <w:pStyle w:val="Akapitzlist"/>
        <w:numPr>
          <w:ilvl w:val="0"/>
          <w:numId w:val="32"/>
        </w:numPr>
        <w:rPr>
          <w:sz w:val="22"/>
        </w:rPr>
      </w:pPr>
      <w:r w:rsidRPr="00224720">
        <w:rPr>
          <w:sz w:val="22"/>
        </w:rPr>
        <w:t xml:space="preserve">Spec od </w:t>
      </w:r>
      <w:proofErr w:type="spellStart"/>
      <w:r w:rsidRPr="00224720">
        <w:rPr>
          <w:sz w:val="22"/>
        </w:rPr>
        <w:t>Dockera</w:t>
      </w:r>
      <w:proofErr w:type="spellEnd"/>
      <w:r w:rsidRPr="00224720">
        <w:rPr>
          <w:sz w:val="22"/>
        </w:rPr>
        <w:t xml:space="preserve"> przygotował jego opracowanie i przeprowadził proste testy.</w:t>
      </w:r>
    </w:p>
    <w:p w14:paraId="4D5E4515" w14:textId="348D26CC" w:rsidR="00A966CE" w:rsidRDefault="00A966CE" w:rsidP="00224720">
      <w:pPr>
        <w:pStyle w:val="Akapitzlist"/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Spece od aplikacji webowej zmienili technologie z C# na web2py, które może być uruchomione łatwo na </w:t>
      </w:r>
      <w:proofErr w:type="spellStart"/>
      <w:r>
        <w:rPr>
          <w:sz w:val="22"/>
        </w:rPr>
        <w:t>Ubuntu</w:t>
      </w:r>
      <w:proofErr w:type="spellEnd"/>
    </w:p>
    <w:p w14:paraId="5BE2F491" w14:textId="2ED371A7" w:rsidR="00224720" w:rsidRDefault="00224720" w:rsidP="00224720">
      <w:pPr>
        <w:pStyle w:val="Akapitzlist"/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Spec od repozytorium stworzył repozytorium na portalu github.com pod adresem </w:t>
      </w:r>
      <w:hyperlink r:id="rId15" w:history="1">
        <w:r w:rsidRPr="005C2AD9">
          <w:rPr>
            <w:rStyle w:val="Hipercze"/>
            <w:sz w:val="22"/>
          </w:rPr>
          <w:t>https://github.com/veiar/rso_voting</w:t>
        </w:r>
      </w:hyperlink>
    </w:p>
    <w:p w14:paraId="00BBCCC4" w14:textId="3FAB3E6A" w:rsidR="00224720" w:rsidRPr="00224720" w:rsidRDefault="00224720" w:rsidP="00224720">
      <w:pPr>
        <w:pStyle w:val="Akapitzlist"/>
        <w:numPr>
          <w:ilvl w:val="0"/>
          <w:numId w:val="32"/>
        </w:numPr>
        <w:rPr>
          <w:sz w:val="22"/>
        </w:rPr>
      </w:pPr>
      <w:r>
        <w:rPr>
          <w:sz w:val="22"/>
        </w:rPr>
        <w:t>Architekcie wstępnie wybrali algorytm zatwierdzania dwufazowego, jako algorytm odpowiedzialny za utrzymanie spójności danych w rozproszonej bazie danych</w:t>
      </w:r>
    </w:p>
    <w:p w14:paraId="3EC652F2" w14:textId="77777777" w:rsidR="008723B7" w:rsidRDefault="008723B7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37CB307E" w14:textId="77777777" w:rsidR="00224720" w:rsidRDefault="00224720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09101EA7" w14:textId="77777777" w:rsidR="00224720" w:rsidRDefault="00224720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4A74AE14" w14:textId="77777777" w:rsidR="00224720" w:rsidRDefault="00224720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7B6E7BCE" w14:textId="77777777" w:rsidR="008723B7" w:rsidRDefault="008723B7" w:rsidP="008723B7">
      <w:pPr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00558D69" w14:textId="25C9052D" w:rsidR="006233C7" w:rsidRDefault="006233C7" w:rsidP="00224720">
      <w:pPr>
        <w:jc w:val="both"/>
        <w:rPr>
          <w:rStyle w:val="Nagwek2Znak"/>
        </w:rPr>
      </w:pPr>
      <w:r w:rsidRPr="006233C7">
        <w:rPr>
          <w:rStyle w:val="Nagwek2Znak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6BBAC6" wp14:editId="78BE0FC7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5207000" cy="3975100"/>
                <wp:effectExtent l="0" t="0" r="12700" b="25400"/>
                <wp:wrapSquare wrapText="bothSides"/>
                <wp:docPr id="2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1BF3B" w14:textId="18342A0F" w:rsidR="00A966CE" w:rsidRDefault="00A966CE" w:rsidP="0071737B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243E4CC1" wp14:editId="7F01346B">
                                  <wp:extent cx="4718050" cy="3916045"/>
                                  <wp:effectExtent l="0" t="0" r="6350" b="8255"/>
                                  <wp:docPr id="254" name="Obraz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" name="prototyp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4649" cy="3929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BAC6" id="_x0000_s1034" type="#_x0000_t202" style="position:absolute;left:0;text-align:left;margin-left:358.8pt;margin-top:8.45pt;width:410pt;height:313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">
                <v:textbox>
                  <w:txbxContent>
                    <w:p w14:paraId="5381BF3B" w14:textId="18342A0F" w:rsidR="00A966CE" w:rsidRDefault="00A966CE" w:rsidP="0071737B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243E4CC1" wp14:editId="7F01346B">
                            <wp:extent cx="4718050" cy="3916045"/>
                            <wp:effectExtent l="0" t="0" r="6350" b="8255"/>
                            <wp:docPr id="254" name="Obraz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" name="prototyp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4649" cy="3929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750B5D" w14:textId="6FA19B20" w:rsidR="00224720" w:rsidRPr="006233C7" w:rsidRDefault="00224720" w:rsidP="006233C7">
      <w:pPr>
        <w:pStyle w:val="Nagwek2"/>
        <w:rPr>
          <w:color w:val="E65B01" w:themeColor="accent1" w:themeShade="BF"/>
        </w:rPr>
      </w:pPr>
      <w:r w:rsidRPr="006233C7">
        <w:rPr>
          <w:noProof/>
          <w:color w:val="E65B01" w:themeColor="accent1" w:themeShade="BF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07136" wp14:editId="3F917C36">
                <wp:simplePos x="0" y="0"/>
                <wp:positionH relativeFrom="column">
                  <wp:posOffset>0</wp:posOffset>
                </wp:positionH>
                <wp:positionV relativeFrom="paragraph">
                  <wp:posOffset>4023995</wp:posOffset>
                </wp:positionV>
                <wp:extent cx="4889500" cy="635"/>
                <wp:effectExtent l="0" t="0" r="0" b="0"/>
                <wp:wrapSquare wrapText="bothSides"/>
                <wp:docPr id="256" name="Pole tekstow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4A491" w14:textId="31C09193" w:rsidR="00A966CE" w:rsidRPr="00485719" w:rsidRDefault="00A966CE" w:rsidP="00224720">
                            <w:pPr>
                              <w:pStyle w:val="Legend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7136" id="Pole tekstowe 256" o:spid="_x0000_s1035" type="#_x0000_t202" style="position:absolute;margin-left:0;margin-top:316.85pt;width:38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" stroked="f">
                <v:textbox style="mso-fit-shape-to-text:t" inset="0,0,0,0">
                  <w:txbxContent>
                    <w:p w14:paraId="0B04A491" w14:textId="31C09193" w:rsidR="00A966CE" w:rsidRPr="00485719" w:rsidRDefault="00A966CE" w:rsidP="00224720">
                      <w:pPr>
                        <w:pStyle w:val="Legenda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sz w:val="28"/>
                          <w:szCs w:val="28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3C7">
        <w:rPr>
          <w:color w:val="E65B01" w:themeColor="accent1" w:themeShade="BF"/>
        </w:rPr>
        <w:t>[4] Oddanie I etapu – 28 kwiecień</w:t>
      </w:r>
    </w:p>
    <w:p w14:paraId="723622EF" w14:textId="77777777" w:rsidR="005C453D" w:rsidRDefault="005C453D" w:rsidP="00224720">
      <w:pPr>
        <w:jc w:val="both"/>
        <w:rPr>
          <w:rFonts w:asciiTheme="majorHAnsi" w:eastAsiaTheme="majorEastAsia" w:hAnsiTheme="majorHAnsi" w:cstheme="majorBidi"/>
          <w:color w:val="E65B01" w:themeColor="accent1" w:themeShade="BF"/>
          <w:sz w:val="28"/>
          <w:szCs w:val="28"/>
        </w:rPr>
      </w:pPr>
    </w:p>
    <w:p w14:paraId="27863FBA" w14:textId="29741B27" w:rsidR="00224720" w:rsidRPr="006233C7" w:rsidRDefault="00224720" w:rsidP="00890B59">
      <w:pPr>
        <w:pStyle w:val="Nagwek2"/>
        <w:rPr>
          <w:color w:val="E65B01" w:themeColor="accent1" w:themeShade="BF"/>
        </w:rPr>
      </w:pPr>
      <w:r w:rsidRPr="006233C7">
        <w:rPr>
          <w:color w:val="E65B01" w:themeColor="accent1" w:themeShade="BF"/>
        </w:rPr>
        <w:t xml:space="preserve">[5] </w:t>
      </w:r>
      <w:r w:rsidR="0071737B" w:rsidRPr="006233C7">
        <w:rPr>
          <w:color w:val="E65B01" w:themeColor="accent1" w:themeShade="BF"/>
        </w:rPr>
        <w:t>28 kwiecień – 19 maj</w:t>
      </w:r>
    </w:p>
    <w:p w14:paraId="018E9F0F" w14:textId="5778B1BA" w:rsidR="006233C7" w:rsidRDefault="006233C7" w:rsidP="00224720">
      <w:pPr>
        <w:jc w:val="both"/>
        <w:rPr>
          <w:sz w:val="22"/>
        </w:rPr>
      </w:pPr>
      <w:r>
        <w:rPr>
          <w:sz w:val="22"/>
        </w:rPr>
        <w:t>Podjęte zostały następujące kroki:</w:t>
      </w:r>
    </w:p>
    <w:p w14:paraId="2BD51ADB" w14:textId="7EDBF44A" w:rsidR="0071737B" w:rsidRPr="006233C7" w:rsidRDefault="0071737B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>Spec od danych stworzył prototyp aplikacji generującej dane</w:t>
      </w:r>
    </w:p>
    <w:p w14:paraId="5FA6BD02" w14:textId="3EAEA7A2" w:rsidR="0071737B" w:rsidRPr="006233C7" w:rsidRDefault="0071737B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>Architekci przygotowali prototyp aplikacji wystawiającej usługę przyjmującą wygenerowane dane oraz dokonującej zatwierdzanie dwufazowe</w:t>
      </w:r>
    </w:p>
    <w:p w14:paraId="1A8D6D81" w14:textId="7ECD2789" w:rsidR="0071737B" w:rsidRPr="006233C7" w:rsidRDefault="006233C7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 xml:space="preserve">Spec od </w:t>
      </w:r>
      <w:proofErr w:type="spellStart"/>
      <w:r w:rsidRPr="006233C7">
        <w:rPr>
          <w:sz w:val="22"/>
        </w:rPr>
        <w:t>Dockera</w:t>
      </w:r>
      <w:proofErr w:type="spellEnd"/>
      <w:r w:rsidRPr="006233C7">
        <w:rPr>
          <w:sz w:val="22"/>
        </w:rPr>
        <w:t xml:space="preserve"> zaczął migrację prototypów do kontenerów </w:t>
      </w:r>
      <w:proofErr w:type="spellStart"/>
      <w:r w:rsidRPr="006233C7">
        <w:rPr>
          <w:sz w:val="22"/>
        </w:rPr>
        <w:t>Dockerowych</w:t>
      </w:r>
      <w:proofErr w:type="spellEnd"/>
    </w:p>
    <w:p w14:paraId="0F6B1F12" w14:textId="13AC4D9D" w:rsidR="006233C7" w:rsidRDefault="006233C7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 w:rsidRPr="006233C7">
        <w:rPr>
          <w:sz w:val="22"/>
        </w:rPr>
        <w:t xml:space="preserve">Artur podjął się dodatkowego zadania </w:t>
      </w:r>
      <w:r w:rsidR="005C453D">
        <w:rPr>
          <w:sz w:val="22"/>
        </w:rPr>
        <w:t>i przygotował</w:t>
      </w:r>
      <w:r w:rsidRPr="006233C7">
        <w:rPr>
          <w:sz w:val="22"/>
        </w:rPr>
        <w:t xml:space="preserve"> </w:t>
      </w:r>
      <w:r w:rsidR="005C453D">
        <w:rPr>
          <w:sz w:val="22"/>
        </w:rPr>
        <w:t>uproszczoną, lokalną namiastkę serwera</w:t>
      </w:r>
      <w:r w:rsidRPr="006233C7">
        <w:rPr>
          <w:sz w:val="22"/>
        </w:rPr>
        <w:t xml:space="preserve"> DNS na potrzeby tłumaczenie domeny naszego systemu na adresy IP adresów dwóch </w:t>
      </w:r>
      <w:proofErr w:type="spellStart"/>
      <w:r w:rsidRPr="006233C7">
        <w:rPr>
          <w:sz w:val="22"/>
        </w:rPr>
        <w:t>load</w:t>
      </w:r>
      <w:proofErr w:type="spellEnd"/>
      <w:r w:rsidRPr="006233C7">
        <w:rPr>
          <w:sz w:val="22"/>
        </w:rPr>
        <w:t xml:space="preserve"> </w:t>
      </w:r>
      <w:proofErr w:type="spellStart"/>
      <w:r w:rsidRPr="006233C7">
        <w:rPr>
          <w:sz w:val="22"/>
        </w:rPr>
        <w:t>balancerów</w:t>
      </w:r>
      <w:proofErr w:type="spellEnd"/>
      <w:r w:rsidRPr="006233C7">
        <w:rPr>
          <w:sz w:val="22"/>
        </w:rPr>
        <w:t>.</w:t>
      </w:r>
    </w:p>
    <w:p w14:paraId="2DCCD51C" w14:textId="3D3E5683" w:rsidR="000A5177" w:rsidRPr="006233C7" w:rsidRDefault="00A966CE" w:rsidP="006233C7">
      <w:pPr>
        <w:pStyle w:val="Akapitzlist"/>
        <w:numPr>
          <w:ilvl w:val="0"/>
          <w:numId w:val="34"/>
        </w:numPr>
        <w:jc w:val="both"/>
        <w:rPr>
          <w:sz w:val="22"/>
        </w:rPr>
      </w:pPr>
      <w:r>
        <w:rPr>
          <w:sz w:val="22"/>
        </w:rPr>
        <w:t>Spece od aplikacji webowej przy</w:t>
      </w:r>
      <w:r w:rsidR="000A5177">
        <w:rPr>
          <w:sz w:val="22"/>
        </w:rPr>
        <w:t>gotowali prototyp usługi</w:t>
      </w:r>
    </w:p>
    <w:p w14:paraId="4D61CD6A" w14:textId="2089BEDD" w:rsidR="0071737B" w:rsidRPr="00890B59" w:rsidRDefault="0071737B" w:rsidP="00890B59">
      <w:pPr>
        <w:pStyle w:val="Nagwek2"/>
        <w:rPr>
          <w:color w:val="E65B01" w:themeColor="accent1" w:themeShade="BF"/>
        </w:rPr>
      </w:pPr>
      <w:r w:rsidRPr="00890B59">
        <w:rPr>
          <w:color w:val="E65B01" w:themeColor="accent1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A120C9" wp14:editId="7AB219B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196840" cy="2813050"/>
                <wp:effectExtent l="0" t="0" r="22860" b="25400"/>
                <wp:wrapSquare wrapText="bothSides"/>
                <wp:docPr id="2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81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41BB2" w14:textId="6827E404" w:rsidR="00A966CE" w:rsidRDefault="00A966CE">
                            <w:r>
                              <w:t>W czasie spotkanie omówiono i przetestowano to, co już udało się przygotować. Testy odbyły się w sieci lokalnej.</w:t>
                            </w:r>
                          </w:p>
                          <w:p w14:paraId="62F66DCB" w14:textId="22DEEE66" w:rsidR="00A966CE" w:rsidRDefault="00A966CE">
                            <w:r>
                              <w:t>Dodatkowo:</w:t>
                            </w:r>
                          </w:p>
                          <w:p w14:paraId="757DFFA7" w14:textId="4679057C" w:rsidR="00A966CE" w:rsidRDefault="00A966CE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Architekci opracowali ostateczną koncepcję przechowywania danych przez aplikację analityczną.</w:t>
                            </w:r>
                          </w:p>
                          <w:p w14:paraId="5D635321" w14:textId="08BAB81B" w:rsidR="00A966CE" w:rsidRDefault="00A966CE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Generator danych został dopracowany</w:t>
                            </w:r>
                          </w:p>
                          <w:p w14:paraId="2BD4407D" w14:textId="1F72BA8B" w:rsidR="00A966CE" w:rsidRDefault="00A966CE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Wspólnie przedyskutowano możliwe scenariusze testowe oraz kwestie związane z konfiguracją</w:t>
                            </w:r>
                          </w:p>
                          <w:p w14:paraId="2241E569" w14:textId="23DE6D74" w:rsidR="00A966CE" w:rsidRDefault="00A966CE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 xml:space="preserve">Podjęto decyzję o próbie przeniesienia systemu do środowiska </w:t>
                            </w:r>
                            <w:r>
                              <w:br/>
                              <w:t>zdalnego (Amazon)</w:t>
                            </w:r>
                          </w:p>
                          <w:p w14:paraId="1D917A91" w14:textId="73AAA761" w:rsidR="00A966CE" w:rsidRDefault="00A966CE" w:rsidP="008D1125">
                            <w:pPr>
                              <w:pStyle w:val="Akapitzlist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Zrezygnowano z idei serwera DNS. Zdecydowano się skorzystać zamiast tego z pliku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hosts</w:t>
                            </w:r>
                            <w:proofErr w:type="spellEnd"/>
                            <w:r>
                              <w:t xml:space="preserve"> na komputerze użytkownika systemu.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20C9" id="_x0000_s1036" type="#_x0000_t202" style="position:absolute;margin-left:358pt;margin-top:26.25pt;width:409.2pt;height:221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">
                <v:textbox>
                  <w:txbxContent>
                    <w:p w14:paraId="25141BB2" w14:textId="6827E404" w:rsidR="00A966CE" w:rsidRDefault="00A966CE">
                      <w:r>
                        <w:t>W czasie spotkanie omówiono i przetestowano to, co już udało się przygotować. Testy odbyły się w sieci lokalnej.</w:t>
                      </w:r>
                    </w:p>
                    <w:p w14:paraId="62F66DCB" w14:textId="22DEEE66" w:rsidR="00A966CE" w:rsidRDefault="00A966CE">
                      <w:r>
                        <w:t>Dodatkowo:</w:t>
                      </w:r>
                    </w:p>
                    <w:p w14:paraId="757DFFA7" w14:textId="4679057C" w:rsidR="00A966CE" w:rsidRDefault="00A966CE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Architekci opracowali ostateczną koncepcję przechowywania danych przez aplikację analityczną.</w:t>
                      </w:r>
                    </w:p>
                    <w:p w14:paraId="5D635321" w14:textId="08BAB81B" w:rsidR="00A966CE" w:rsidRDefault="00A966CE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Generator danych został dopracowany</w:t>
                      </w:r>
                    </w:p>
                    <w:p w14:paraId="2BD4407D" w14:textId="1F72BA8B" w:rsidR="00A966CE" w:rsidRDefault="00A966CE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Wspólnie przedyskutowano możliwe scenariusze testowe oraz kwestie związane z konfiguracją</w:t>
                      </w:r>
                    </w:p>
                    <w:p w14:paraId="2241E569" w14:textId="23DE6D74" w:rsidR="00A966CE" w:rsidRDefault="00A966CE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 xml:space="preserve">Podjęto decyzję o próbie przeniesienia systemu do środowiska </w:t>
                      </w:r>
                      <w:r>
                        <w:br/>
                        <w:t>zdalnego (Amazon)</w:t>
                      </w:r>
                    </w:p>
                    <w:p w14:paraId="1D917A91" w14:textId="73AAA761" w:rsidR="00A966CE" w:rsidRDefault="00A966CE" w:rsidP="008D1125">
                      <w:pPr>
                        <w:pStyle w:val="Akapitzlist"/>
                        <w:numPr>
                          <w:ilvl w:val="0"/>
                          <w:numId w:val="33"/>
                        </w:numPr>
                      </w:pPr>
                      <w:r>
                        <w:t>Zrezygnowano z idei serwera DNS. Zdecydowano się skorzystać zamiast tego z pliku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hosts</w:t>
                      </w:r>
                      <w:proofErr w:type="spellEnd"/>
                      <w:r>
                        <w:t xml:space="preserve"> na komputerze użytkownika systemu.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0B59">
        <w:rPr>
          <w:color w:val="E65B01" w:themeColor="accent1" w:themeShade="BF"/>
        </w:rPr>
        <w:t>[6] Trzecie spotkanie – 19 maj</w:t>
      </w:r>
    </w:p>
    <w:p w14:paraId="5737C74C" w14:textId="3A319C58" w:rsidR="0071737B" w:rsidRDefault="0071737B" w:rsidP="00224720">
      <w:pPr>
        <w:jc w:val="both"/>
        <w:rPr>
          <w:sz w:val="22"/>
        </w:rPr>
      </w:pPr>
    </w:p>
    <w:p w14:paraId="1DB20016" w14:textId="52FA653B" w:rsidR="0071737B" w:rsidRPr="00890B59" w:rsidRDefault="0071737B" w:rsidP="00890B59">
      <w:pPr>
        <w:pStyle w:val="Nagwek2"/>
        <w:rPr>
          <w:color w:val="E65B01" w:themeColor="accent1" w:themeShade="BF"/>
        </w:rPr>
      </w:pPr>
      <w:r w:rsidRPr="00890B59">
        <w:rPr>
          <w:color w:val="E65B01" w:themeColor="accent1" w:themeShade="BF"/>
        </w:rPr>
        <w:t>[7] 19 – 27 maj</w:t>
      </w:r>
    </w:p>
    <w:p w14:paraId="7D4BA0FD" w14:textId="596C149A" w:rsidR="003476E8" w:rsidRDefault="003476E8" w:rsidP="00224720">
      <w:pPr>
        <w:jc w:val="both"/>
        <w:rPr>
          <w:sz w:val="22"/>
        </w:rPr>
      </w:pPr>
      <w:r>
        <w:rPr>
          <w:sz w:val="22"/>
        </w:rPr>
        <w:t>W tych dniach:</w:t>
      </w:r>
    </w:p>
    <w:p w14:paraId="74E419C3" w14:textId="6DBD52D6" w:rsidR="005C453D" w:rsidRPr="003476E8" w:rsidRDefault="005C453D" w:rsidP="003476E8">
      <w:pPr>
        <w:pStyle w:val="Akapitzlist"/>
        <w:numPr>
          <w:ilvl w:val="0"/>
          <w:numId w:val="35"/>
        </w:numPr>
        <w:jc w:val="both"/>
        <w:rPr>
          <w:sz w:val="22"/>
        </w:rPr>
      </w:pPr>
      <w:r w:rsidRPr="003476E8">
        <w:rPr>
          <w:sz w:val="22"/>
        </w:rPr>
        <w:t>Tester przygotował scenariusze testowe</w:t>
      </w:r>
    </w:p>
    <w:p w14:paraId="131FC578" w14:textId="7C2836D7" w:rsidR="005C453D" w:rsidRPr="003476E8" w:rsidRDefault="000A5177" w:rsidP="003476E8">
      <w:pPr>
        <w:pStyle w:val="Akapitzlist"/>
        <w:numPr>
          <w:ilvl w:val="0"/>
          <w:numId w:val="35"/>
        </w:numPr>
        <w:jc w:val="both"/>
        <w:rPr>
          <w:sz w:val="22"/>
        </w:rPr>
      </w:pPr>
      <w:r w:rsidRPr="003476E8">
        <w:rPr>
          <w:sz w:val="22"/>
        </w:rPr>
        <w:t xml:space="preserve">Spec od aplikacji analitycznej utworzył właściwą </w:t>
      </w:r>
      <w:proofErr w:type="spellStart"/>
      <w:r w:rsidRPr="003476E8">
        <w:rPr>
          <w:sz w:val="22"/>
        </w:rPr>
        <w:t>schemę</w:t>
      </w:r>
      <w:proofErr w:type="spellEnd"/>
      <w:r w:rsidRPr="003476E8">
        <w:rPr>
          <w:sz w:val="22"/>
        </w:rPr>
        <w:t xml:space="preserve"> w </w:t>
      </w:r>
      <w:proofErr w:type="spellStart"/>
      <w:r w:rsidRPr="003476E8">
        <w:rPr>
          <w:sz w:val="22"/>
        </w:rPr>
        <w:t>PostgreSQL</w:t>
      </w:r>
      <w:proofErr w:type="spellEnd"/>
      <w:r w:rsidRPr="003476E8">
        <w:rPr>
          <w:sz w:val="22"/>
        </w:rPr>
        <w:t xml:space="preserve"> i razem ze specem od generowania danych przygotowali słowniki</w:t>
      </w:r>
    </w:p>
    <w:p w14:paraId="6A7A1445" w14:textId="68688457" w:rsidR="000A5177" w:rsidRPr="003476E8" w:rsidRDefault="000A5177" w:rsidP="003476E8">
      <w:pPr>
        <w:pStyle w:val="Akapitzlist"/>
        <w:numPr>
          <w:ilvl w:val="0"/>
          <w:numId w:val="35"/>
        </w:numPr>
        <w:jc w:val="both"/>
        <w:rPr>
          <w:sz w:val="22"/>
        </w:rPr>
      </w:pPr>
      <w:r w:rsidRPr="003476E8">
        <w:rPr>
          <w:sz w:val="22"/>
        </w:rPr>
        <w:t xml:space="preserve">Załadowano dane do baz </w:t>
      </w:r>
      <w:proofErr w:type="spellStart"/>
      <w:r w:rsidRPr="003476E8">
        <w:rPr>
          <w:sz w:val="22"/>
        </w:rPr>
        <w:t>MongoDB</w:t>
      </w:r>
      <w:proofErr w:type="spellEnd"/>
      <w:r w:rsidRPr="003476E8">
        <w:rPr>
          <w:sz w:val="22"/>
        </w:rPr>
        <w:t xml:space="preserve"> oraz </w:t>
      </w:r>
      <w:proofErr w:type="spellStart"/>
      <w:r w:rsidRPr="003476E8">
        <w:rPr>
          <w:sz w:val="22"/>
        </w:rPr>
        <w:t>PostgreSQL</w:t>
      </w:r>
      <w:proofErr w:type="spellEnd"/>
    </w:p>
    <w:p w14:paraId="6642679B" w14:textId="76FB2ABC" w:rsidR="0071737B" w:rsidRPr="003476E8" w:rsidRDefault="000A5177" w:rsidP="003476E8">
      <w:pPr>
        <w:pStyle w:val="Akapitzlist"/>
        <w:numPr>
          <w:ilvl w:val="0"/>
          <w:numId w:val="35"/>
        </w:numPr>
        <w:jc w:val="both"/>
        <w:rPr>
          <w:sz w:val="22"/>
        </w:rPr>
      </w:pPr>
      <w:r w:rsidRPr="003476E8">
        <w:rPr>
          <w:sz w:val="22"/>
        </w:rPr>
        <w:t xml:space="preserve">Spec od aplikacji analitycznej zaimplementował funkcjonalność przetwarzania i agregowania danych z pojedynczego węzła rozproszonej bazy i zapisywania jej do </w:t>
      </w:r>
      <w:proofErr w:type="spellStart"/>
      <w:r w:rsidRPr="003476E8">
        <w:rPr>
          <w:sz w:val="22"/>
        </w:rPr>
        <w:t>PostgreSQL</w:t>
      </w:r>
      <w:proofErr w:type="spellEnd"/>
    </w:p>
    <w:p w14:paraId="19AE9592" w14:textId="59ACBA29" w:rsidR="000A5177" w:rsidRDefault="000A5177" w:rsidP="003476E8">
      <w:pPr>
        <w:pStyle w:val="Akapitzlist"/>
        <w:numPr>
          <w:ilvl w:val="0"/>
          <w:numId w:val="35"/>
        </w:numPr>
        <w:jc w:val="both"/>
        <w:rPr>
          <w:sz w:val="22"/>
        </w:rPr>
      </w:pPr>
      <w:r w:rsidRPr="003476E8">
        <w:rPr>
          <w:sz w:val="22"/>
        </w:rPr>
        <w:t>Spece od aplikacji webowej zaimplementowali w wersji bazowej wyświetlanie przetworzonych danych.</w:t>
      </w:r>
    </w:p>
    <w:p w14:paraId="16A045D2" w14:textId="1D757950" w:rsidR="003476E8" w:rsidRPr="003476E8" w:rsidRDefault="003476E8" w:rsidP="003476E8">
      <w:pPr>
        <w:pStyle w:val="Akapitzlist"/>
        <w:numPr>
          <w:ilvl w:val="0"/>
          <w:numId w:val="35"/>
        </w:numPr>
        <w:jc w:val="both"/>
        <w:rPr>
          <w:sz w:val="22"/>
        </w:rPr>
      </w:pPr>
      <w:r>
        <w:rPr>
          <w:sz w:val="22"/>
        </w:rPr>
        <w:t xml:space="preserve">Spec od </w:t>
      </w:r>
      <w:proofErr w:type="spellStart"/>
      <w:r>
        <w:rPr>
          <w:sz w:val="22"/>
        </w:rPr>
        <w:t>Dockera</w:t>
      </w:r>
      <w:proofErr w:type="spellEnd"/>
      <w:r>
        <w:rPr>
          <w:sz w:val="22"/>
        </w:rPr>
        <w:t xml:space="preserve"> migrował pracował nad konfiguracją odpowiednich technologii na Amazonie, w kontenerach </w:t>
      </w:r>
      <w:proofErr w:type="spellStart"/>
      <w:r>
        <w:rPr>
          <w:sz w:val="22"/>
        </w:rPr>
        <w:t>Dockera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MongoDB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PostgreSQL</w:t>
      </w:r>
      <w:proofErr w:type="spellEnd"/>
      <w:r>
        <w:rPr>
          <w:sz w:val="22"/>
        </w:rPr>
        <w:t>, Web2Py)</w:t>
      </w:r>
    </w:p>
    <w:p w14:paraId="7E6B6503" w14:textId="77777777" w:rsidR="0071737B" w:rsidRDefault="0071737B" w:rsidP="00224720">
      <w:pPr>
        <w:jc w:val="both"/>
        <w:rPr>
          <w:sz w:val="22"/>
        </w:rPr>
      </w:pPr>
    </w:p>
    <w:p w14:paraId="60669F00" w14:textId="1CA353C1" w:rsidR="0071737B" w:rsidRPr="005C3E35" w:rsidRDefault="000A5177" w:rsidP="005C3E35">
      <w:pPr>
        <w:pStyle w:val="Nagwek2"/>
        <w:rPr>
          <w:color w:val="E65B01" w:themeColor="accent1" w:themeShade="BF"/>
        </w:rPr>
      </w:pPr>
      <w:r w:rsidRPr="005C3E35">
        <w:rPr>
          <w:color w:val="E65B01" w:themeColor="accent1" w:themeShade="BF"/>
        </w:rPr>
        <w:t xml:space="preserve">[8] </w:t>
      </w:r>
      <w:r w:rsidR="0071737B" w:rsidRPr="005C3E35">
        <w:rPr>
          <w:color w:val="E65B01" w:themeColor="accent1" w:themeShade="BF"/>
        </w:rPr>
        <w:t>Wysłanie raportu z dotychczasowych postępów prac – 27 maj</w:t>
      </w:r>
    </w:p>
    <w:p w14:paraId="66779EEE" w14:textId="69CBF14F" w:rsidR="00164BA0" w:rsidRDefault="00164BA0" w:rsidP="005C3E35">
      <w:pPr>
        <w:pStyle w:val="Nagwek2"/>
        <w:rPr>
          <w:sz w:val="22"/>
        </w:rPr>
      </w:pPr>
      <w:r w:rsidRPr="005C3E35">
        <w:rPr>
          <w:color w:val="E65B01" w:themeColor="accent1" w:themeShade="BF"/>
        </w:rPr>
        <w:t>[9] 27 maj – 2 czerwiec</w:t>
      </w:r>
    </w:p>
    <w:p w14:paraId="55C1938E" w14:textId="281918B6" w:rsidR="00164BA0" w:rsidRDefault="00164BA0" w:rsidP="005C3E35">
      <w:pPr>
        <w:pStyle w:val="Nagwek2"/>
        <w:rPr>
          <w:color w:val="E65B01" w:themeColor="accent1" w:themeShade="BF"/>
        </w:rPr>
      </w:pPr>
      <w:r w:rsidRPr="005C3E35">
        <w:rPr>
          <w:color w:val="E65B01" w:themeColor="accent1" w:themeShade="BF"/>
        </w:rPr>
        <w:t>[10] Czwarte spotkanie – 2 czerwiec</w:t>
      </w:r>
    </w:p>
    <w:p w14:paraId="0DF6F2BA" w14:textId="77777777" w:rsidR="00DC3603" w:rsidRDefault="00DC3603" w:rsidP="00DC3603">
      <w:pPr>
        <w:jc w:val="both"/>
        <w:rPr>
          <w:sz w:val="22"/>
        </w:rPr>
      </w:pPr>
      <w:r>
        <w:rPr>
          <w:sz w:val="22"/>
        </w:rPr>
        <w:t>Dokumentalista uporządkował dokumentację stworzoną we wcześniejszych etapach</w:t>
      </w:r>
    </w:p>
    <w:p w14:paraId="60007E37" w14:textId="77777777" w:rsidR="00DC3603" w:rsidRPr="00DC3603" w:rsidRDefault="00DC3603" w:rsidP="00DC3603"/>
    <w:p w14:paraId="53B028C6" w14:textId="0DE288BA" w:rsidR="00164BA0" w:rsidRPr="005C3E35" w:rsidRDefault="00164BA0" w:rsidP="005C3E35">
      <w:pPr>
        <w:pStyle w:val="Nagwek2"/>
        <w:rPr>
          <w:color w:val="E65B01" w:themeColor="accent1" w:themeShade="BF"/>
        </w:rPr>
      </w:pPr>
      <w:r w:rsidRPr="005C3E35">
        <w:rPr>
          <w:color w:val="E65B01" w:themeColor="accent1" w:themeShade="BF"/>
        </w:rPr>
        <w:t>[11] 2 – 9 czerwiec</w:t>
      </w:r>
    </w:p>
    <w:p w14:paraId="4C2DA367" w14:textId="1DAEB857" w:rsidR="00164BA0" w:rsidRPr="00DC3603" w:rsidRDefault="00164BA0" w:rsidP="00DC3603">
      <w:pPr>
        <w:pStyle w:val="Akapitzlist"/>
        <w:numPr>
          <w:ilvl w:val="0"/>
          <w:numId w:val="36"/>
        </w:numPr>
        <w:jc w:val="both"/>
        <w:rPr>
          <w:sz w:val="22"/>
        </w:rPr>
      </w:pPr>
      <w:r w:rsidRPr="00DC3603">
        <w:rPr>
          <w:sz w:val="22"/>
        </w:rPr>
        <w:lastRenderedPageBreak/>
        <w:t>Dokumentalista uporządkował dokumentację stworzoną we wcześniejszych etapach</w:t>
      </w:r>
    </w:p>
    <w:p w14:paraId="46A40709" w14:textId="359920AC" w:rsidR="00164BA0" w:rsidRPr="00DC3603" w:rsidRDefault="00164BA0" w:rsidP="00DC3603">
      <w:pPr>
        <w:pStyle w:val="Akapitzlist"/>
        <w:numPr>
          <w:ilvl w:val="0"/>
          <w:numId w:val="36"/>
        </w:numPr>
        <w:jc w:val="both"/>
        <w:rPr>
          <w:sz w:val="22"/>
        </w:rPr>
      </w:pPr>
      <w:r w:rsidRPr="00DC3603">
        <w:rPr>
          <w:sz w:val="22"/>
        </w:rPr>
        <w:t>Dokumentalista oraz reszta zespołu przygot</w:t>
      </w:r>
      <w:r w:rsidR="00A336F4" w:rsidRPr="00DC3603">
        <w:rPr>
          <w:sz w:val="22"/>
        </w:rPr>
        <w:t>owali dokumentację finalną</w:t>
      </w:r>
    </w:p>
    <w:p w14:paraId="3602E726" w14:textId="6AD593FC" w:rsidR="00CC3962" w:rsidRPr="00DC3603" w:rsidRDefault="00A336F4" w:rsidP="00DC3603">
      <w:pPr>
        <w:pStyle w:val="Akapitzlist"/>
        <w:numPr>
          <w:ilvl w:val="0"/>
          <w:numId w:val="36"/>
        </w:numPr>
        <w:jc w:val="both"/>
        <w:rPr>
          <w:sz w:val="22"/>
        </w:rPr>
      </w:pPr>
      <w:r w:rsidRPr="00DC3603">
        <w:rPr>
          <w:sz w:val="22"/>
        </w:rPr>
        <w:t xml:space="preserve">Spec od </w:t>
      </w:r>
      <w:proofErr w:type="spellStart"/>
      <w:r w:rsidR="00CC3962" w:rsidRPr="00DC3603">
        <w:rPr>
          <w:sz w:val="22"/>
        </w:rPr>
        <w:t>Dockera</w:t>
      </w:r>
      <w:proofErr w:type="spellEnd"/>
      <w:r w:rsidR="00CC3962" w:rsidRPr="00DC3603">
        <w:rPr>
          <w:sz w:val="22"/>
        </w:rPr>
        <w:t xml:space="preserve"> stworzył kontenery na wszystkie aplikacje i umieścił je na Amazonie</w:t>
      </w:r>
    </w:p>
    <w:p w14:paraId="0BE5177E" w14:textId="3D78E11A" w:rsidR="00CC3962" w:rsidRPr="00DC3603" w:rsidRDefault="00CC3962" w:rsidP="00DC3603">
      <w:pPr>
        <w:pStyle w:val="Akapitzlist"/>
        <w:numPr>
          <w:ilvl w:val="0"/>
          <w:numId w:val="36"/>
        </w:numPr>
        <w:jc w:val="both"/>
        <w:rPr>
          <w:sz w:val="22"/>
        </w:rPr>
      </w:pPr>
      <w:r w:rsidRPr="00DC3603">
        <w:rPr>
          <w:sz w:val="22"/>
        </w:rPr>
        <w:t>Tester przygotował skrypty testujące</w:t>
      </w:r>
    </w:p>
    <w:p w14:paraId="4A33BA24" w14:textId="6D73EF3E" w:rsidR="00CC3962" w:rsidRPr="00DC3603" w:rsidRDefault="00CC3962" w:rsidP="00DC3603">
      <w:pPr>
        <w:pStyle w:val="Akapitzlist"/>
        <w:numPr>
          <w:ilvl w:val="0"/>
          <w:numId w:val="36"/>
        </w:numPr>
        <w:jc w:val="both"/>
        <w:rPr>
          <w:sz w:val="22"/>
        </w:rPr>
      </w:pPr>
      <w:r w:rsidRPr="00DC3603">
        <w:rPr>
          <w:sz w:val="22"/>
        </w:rPr>
        <w:t xml:space="preserve">Piotr, Rafał i Maciej </w:t>
      </w:r>
      <w:r w:rsidR="005C3E35" w:rsidRPr="00DC3603">
        <w:rPr>
          <w:sz w:val="22"/>
        </w:rPr>
        <w:t>przygotowali skrypt do prezentacji systemu</w:t>
      </w:r>
    </w:p>
    <w:p w14:paraId="5A316FC1" w14:textId="32D5E331" w:rsidR="00A336F4" w:rsidRPr="00DC3603" w:rsidRDefault="00A336F4" w:rsidP="00DC3603">
      <w:pPr>
        <w:pStyle w:val="Akapitzlist"/>
        <w:numPr>
          <w:ilvl w:val="0"/>
          <w:numId w:val="36"/>
        </w:numPr>
        <w:jc w:val="both"/>
        <w:rPr>
          <w:sz w:val="22"/>
        </w:rPr>
      </w:pPr>
      <w:r w:rsidRPr="00DC3603">
        <w:rPr>
          <w:sz w:val="22"/>
        </w:rPr>
        <w:t>Tester przeprowadził testy</w:t>
      </w:r>
    </w:p>
    <w:p w14:paraId="4E872CFE" w14:textId="77777777" w:rsidR="00A336F4" w:rsidRPr="00224720" w:rsidRDefault="00A336F4" w:rsidP="00224720">
      <w:pPr>
        <w:jc w:val="both"/>
        <w:rPr>
          <w:sz w:val="22"/>
        </w:rPr>
      </w:pPr>
    </w:p>
    <w:p w14:paraId="36D2371F" w14:textId="5E12317E" w:rsidR="00E329F8" w:rsidRPr="00164BA0" w:rsidRDefault="00E329F8" w:rsidP="00164BA0">
      <w:pPr>
        <w:spacing w:line="360" w:lineRule="auto"/>
        <w:jc w:val="both"/>
        <w:rPr>
          <w:rFonts w:eastAsiaTheme="majorEastAsia"/>
          <w:sz w:val="22"/>
          <w:u w:val="single"/>
        </w:rPr>
      </w:pPr>
      <w:bookmarkStart w:id="0" w:name="_GoBack"/>
      <w:bookmarkEnd w:id="0"/>
    </w:p>
    <w:sectPr w:rsidR="00E329F8" w:rsidRPr="00164BA0" w:rsidSect="002D3B7B">
      <w:headerReference w:type="default" r:id="rId17"/>
      <w:footerReference w:type="default" r:id="rId18"/>
      <w:pgSz w:w="11907" w:h="16839"/>
      <w:pgMar w:top="1418" w:right="1843" w:bottom="993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CE271" w14:textId="77777777" w:rsidR="006D04DE" w:rsidRDefault="006D04DE">
      <w:pPr>
        <w:spacing w:after="0" w:line="240" w:lineRule="auto"/>
      </w:pPr>
      <w:r>
        <w:separator/>
      </w:r>
    </w:p>
  </w:endnote>
  <w:endnote w:type="continuationSeparator" w:id="0">
    <w:p w14:paraId="1193ED01" w14:textId="77777777" w:rsidR="006D04DE" w:rsidRDefault="006D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9C3DA" w14:textId="77777777" w:rsidR="00A966CE" w:rsidRDefault="00A966CE">
    <w:pPr>
      <w:pStyle w:val="Stopka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DC3603">
      <w:rPr>
        <w:noProof/>
      </w:rPr>
      <w:t>8</w:t>
    </w:r>
    <w:r>
      <w:rPr>
        <w:noProof/>
      </w:rPr>
      <w:fldChar w:fldCharType="end"/>
    </w:r>
    <w:r>
      <w:t xml:space="preserve"> </w:t>
    </w:r>
    <w:r>
      <w:rPr>
        <w:noProof/>
        <w:lang w:eastAsia="pl-PL"/>
      </w:rPr>
      <mc:AlternateContent>
        <mc:Choice Requires="wps">
          <w:drawing>
            <wp:inline distT="0" distB="0" distL="0" distR="0" wp14:anchorId="2659BB4E" wp14:editId="5B735429">
              <wp:extent cx="91440" cy="91440"/>
              <wp:effectExtent l="25400" t="22225" r="26035" b="19685"/>
              <wp:docPr id="2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DEAD4F8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jeIg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E9415" w14:textId="77777777" w:rsidR="006D04DE" w:rsidRDefault="006D04DE">
      <w:pPr>
        <w:spacing w:after="0" w:line="240" w:lineRule="auto"/>
      </w:pPr>
      <w:r>
        <w:separator/>
      </w:r>
    </w:p>
  </w:footnote>
  <w:footnote w:type="continuationSeparator" w:id="0">
    <w:p w14:paraId="4555104C" w14:textId="77777777" w:rsidR="006D04DE" w:rsidRDefault="006D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B1543" w14:textId="5121A922" w:rsidR="00A966CE" w:rsidRDefault="00A966CE">
    <w:pPr>
      <w:pStyle w:val="Nagwek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06-09T00:00:00Z">
          <w:dateFormat w:val="yyyy-M-d"/>
          <w:lid w:val="pl-PL"/>
          <w:storeMappedDataAs w:val="dateTime"/>
          <w:calendar w:val="gregorian"/>
        </w:date>
      </w:sdtPr>
      <w:sdtContent>
        <w:r>
          <w:t>2016-6-9</w:t>
        </w:r>
      </w:sdtContent>
    </w:sdt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18066C" wp14:editId="0BBB2A7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7710"/>
              <wp:effectExtent l="6350" t="10160" r="12700" b="8255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771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FDBC6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3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F88"/>
    <w:multiLevelType w:val="hybridMultilevel"/>
    <w:tmpl w:val="8090A8D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6B88"/>
    <w:multiLevelType w:val="hybridMultilevel"/>
    <w:tmpl w:val="EDD47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721C"/>
    <w:multiLevelType w:val="hybridMultilevel"/>
    <w:tmpl w:val="5352D4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06FDA"/>
    <w:multiLevelType w:val="multilevel"/>
    <w:tmpl w:val="B17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C5DDC"/>
    <w:multiLevelType w:val="multilevel"/>
    <w:tmpl w:val="01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06D8E"/>
    <w:multiLevelType w:val="hybridMultilevel"/>
    <w:tmpl w:val="79702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F09ED"/>
    <w:multiLevelType w:val="multilevel"/>
    <w:tmpl w:val="CD40BF9A"/>
    <w:styleLink w:val="Listapunktowana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7">
    <w:nsid w:val="0D484596"/>
    <w:multiLevelType w:val="hybridMultilevel"/>
    <w:tmpl w:val="79D8CF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A1497"/>
    <w:multiLevelType w:val="hybridMultilevel"/>
    <w:tmpl w:val="3E8A7F4C"/>
    <w:lvl w:ilvl="0" w:tplc="AB50A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B114B"/>
    <w:multiLevelType w:val="hybridMultilevel"/>
    <w:tmpl w:val="8B026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8CD"/>
    <w:multiLevelType w:val="hybridMultilevel"/>
    <w:tmpl w:val="A928E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4510D"/>
    <w:multiLevelType w:val="multilevel"/>
    <w:tmpl w:val="6C4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3">
    <w:nsid w:val="1C970984"/>
    <w:multiLevelType w:val="hybridMultilevel"/>
    <w:tmpl w:val="EEDAC5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E3A47"/>
    <w:multiLevelType w:val="hybridMultilevel"/>
    <w:tmpl w:val="D6308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90E41"/>
    <w:multiLevelType w:val="hybridMultilevel"/>
    <w:tmpl w:val="BE0C5A9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CD507C"/>
    <w:multiLevelType w:val="hybridMultilevel"/>
    <w:tmpl w:val="8AFA0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44BB8"/>
    <w:multiLevelType w:val="hybridMultilevel"/>
    <w:tmpl w:val="351CC386"/>
    <w:lvl w:ilvl="0" w:tplc="486E3B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B2276B"/>
    <w:multiLevelType w:val="hybridMultilevel"/>
    <w:tmpl w:val="C2AE1870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D3FDC"/>
    <w:multiLevelType w:val="hybridMultilevel"/>
    <w:tmpl w:val="6540C7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8C66A8"/>
    <w:multiLevelType w:val="hybridMultilevel"/>
    <w:tmpl w:val="27F8A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C4004"/>
    <w:multiLevelType w:val="hybridMultilevel"/>
    <w:tmpl w:val="D8EEA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371B75"/>
    <w:multiLevelType w:val="hybridMultilevel"/>
    <w:tmpl w:val="2AC2A0D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48D7562"/>
    <w:multiLevelType w:val="hybridMultilevel"/>
    <w:tmpl w:val="1A801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64099"/>
    <w:multiLevelType w:val="hybridMultilevel"/>
    <w:tmpl w:val="EF34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C17F0"/>
    <w:multiLevelType w:val="hybridMultilevel"/>
    <w:tmpl w:val="23A8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275550"/>
    <w:multiLevelType w:val="hybridMultilevel"/>
    <w:tmpl w:val="C4185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AD5204"/>
    <w:multiLevelType w:val="hybridMultilevel"/>
    <w:tmpl w:val="9238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1A2D1D"/>
    <w:multiLevelType w:val="hybridMultilevel"/>
    <w:tmpl w:val="F3C20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164C85"/>
    <w:multiLevelType w:val="hybridMultilevel"/>
    <w:tmpl w:val="FDECE8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9F2208"/>
    <w:multiLevelType w:val="hybridMultilevel"/>
    <w:tmpl w:val="7A301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430DA"/>
    <w:multiLevelType w:val="hybridMultilevel"/>
    <w:tmpl w:val="AF1A1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80132A"/>
    <w:multiLevelType w:val="hybridMultilevel"/>
    <w:tmpl w:val="AA14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D04272"/>
    <w:multiLevelType w:val="multilevel"/>
    <w:tmpl w:val="B9F8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814500"/>
    <w:multiLevelType w:val="hybridMultilevel"/>
    <w:tmpl w:val="9392C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C319EE"/>
    <w:multiLevelType w:val="hybridMultilevel"/>
    <w:tmpl w:val="AB90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2"/>
  </w:num>
  <w:num w:numId="4">
    <w:abstractNumId w:val="31"/>
  </w:num>
  <w:num w:numId="5">
    <w:abstractNumId w:val="19"/>
  </w:num>
  <w:num w:numId="6">
    <w:abstractNumId w:val="35"/>
  </w:num>
  <w:num w:numId="7">
    <w:abstractNumId w:val="18"/>
  </w:num>
  <w:num w:numId="8">
    <w:abstractNumId w:val="16"/>
  </w:num>
  <w:num w:numId="9">
    <w:abstractNumId w:val="23"/>
  </w:num>
  <w:num w:numId="10">
    <w:abstractNumId w:val="34"/>
  </w:num>
  <w:num w:numId="11">
    <w:abstractNumId w:val="26"/>
  </w:num>
  <w:num w:numId="12">
    <w:abstractNumId w:val="1"/>
  </w:num>
  <w:num w:numId="13">
    <w:abstractNumId w:val="15"/>
  </w:num>
  <w:num w:numId="14">
    <w:abstractNumId w:val="22"/>
  </w:num>
  <w:num w:numId="15">
    <w:abstractNumId w:val="33"/>
  </w:num>
  <w:num w:numId="16">
    <w:abstractNumId w:val="27"/>
  </w:num>
  <w:num w:numId="17">
    <w:abstractNumId w:val="24"/>
  </w:num>
  <w:num w:numId="18">
    <w:abstractNumId w:val="29"/>
  </w:num>
  <w:num w:numId="19">
    <w:abstractNumId w:val="8"/>
  </w:num>
  <w:num w:numId="20">
    <w:abstractNumId w:val="0"/>
  </w:num>
  <w:num w:numId="21">
    <w:abstractNumId w:val="9"/>
  </w:num>
  <w:num w:numId="22">
    <w:abstractNumId w:val="21"/>
  </w:num>
  <w:num w:numId="23">
    <w:abstractNumId w:val="7"/>
  </w:num>
  <w:num w:numId="24">
    <w:abstractNumId w:val="17"/>
  </w:num>
  <w:num w:numId="25">
    <w:abstractNumId w:val="2"/>
  </w:num>
  <w:num w:numId="26">
    <w:abstractNumId w:val="13"/>
  </w:num>
  <w:num w:numId="27">
    <w:abstractNumId w:val="3"/>
  </w:num>
  <w:num w:numId="28">
    <w:abstractNumId w:val="11"/>
  </w:num>
  <w:num w:numId="29">
    <w:abstractNumId w:val="25"/>
  </w:num>
  <w:num w:numId="30">
    <w:abstractNumId w:val="4"/>
  </w:num>
  <w:num w:numId="31">
    <w:abstractNumId w:val="28"/>
  </w:num>
  <w:num w:numId="32">
    <w:abstractNumId w:val="30"/>
  </w:num>
  <w:num w:numId="33">
    <w:abstractNumId w:val="5"/>
  </w:num>
  <w:num w:numId="34">
    <w:abstractNumId w:val="10"/>
  </w:num>
  <w:num w:numId="35">
    <w:abstractNumId w:val="1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FC"/>
    <w:rsid w:val="00002847"/>
    <w:rsid w:val="00014D03"/>
    <w:rsid w:val="000233AE"/>
    <w:rsid w:val="00052B1B"/>
    <w:rsid w:val="000802FF"/>
    <w:rsid w:val="000804D1"/>
    <w:rsid w:val="000876FA"/>
    <w:rsid w:val="000A5177"/>
    <w:rsid w:val="000C7AA7"/>
    <w:rsid w:val="00105975"/>
    <w:rsid w:val="00111908"/>
    <w:rsid w:val="00131903"/>
    <w:rsid w:val="00155708"/>
    <w:rsid w:val="00164BA0"/>
    <w:rsid w:val="001C069C"/>
    <w:rsid w:val="001F3F00"/>
    <w:rsid w:val="00224720"/>
    <w:rsid w:val="002365FB"/>
    <w:rsid w:val="00242F97"/>
    <w:rsid w:val="00261FAC"/>
    <w:rsid w:val="00297FF3"/>
    <w:rsid w:val="002A0C07"/>
    <w:rsid w:val="002A196F"/>
    <w:rsid w:val="002A29F1"/>
    <w:rsid w:val="002D3B7B"/>
    <w:rsid w:val="002F7B96"/>
    <w:rsid w:val="00307132"/>
    <w:rsid w:val="00314389"/>
    <w:rsid w:val="00344346"/>
    <w:rsid w:val="003476E8"/>
    <w:rsid w:val="0038181F"/>
    <w:rsid w:val="00390633"/>
    <w:rsid w:val="004153F6"/>
    <w:rsid w:val="00437916"/>
    <w:rsid w:val="00460DE1"/>
    <w:rsid w:val="004B2057"/>
    <w:rsid w:val="004F2F83"/>
    <w:rsid w:val="00503AA7"/>
    <w:rsid w:val="00543721"/>
    <w:rsid w:val="005501B0"/>
    <w:rsid w:val="00554010"/>
    <w:rsid w:val="00571B08"/>
    <w:rsid w:val="0059347F"/>
    <w:rsid w:val="005C22F3"/>
    <w:rsid w:val="005C3E35"/>
    <w:rsid w:val="005C453D"/>
    <w:rsid w:val="005D1BF5"/>
    <w:rsid w:val="00604B67"/>
    <w:rsid w:val="00614568"/>
    <w:rsid w:val="006233C7"/>
    <w:rsid w:val="0064308B"/>
    <w:rsid w:val="00661F40"/>
    <w:rsid w:val="00684234"/>
    <w:rsid w:val="0069423E"/>
    <w:rsid w:val="006D04DE"/>
    <w:rsid w:val="007030E8"/>
    <w:rsid w:val="0071737B"/>
    <w:rsid w:val="00721596"/>
    <w:rsid w:val="0073439C"/>
    <w:rsid w:val="00743427"/>
    <w:rsid w:val="007516ED"/>
    <w:rsid w:val="00793DFC"/>
    <w:rsid w:val="007D722E"/>
    <w:rsid w:val="007E6767"/>
    <w:rsid w:val="00811B10"/>
    <w:rsid w:val="008270C7"/>
    <w:rsid w:val="00847281"/>
    <w:rsid w:val="00866D86"/>
    <w:rsid w:val="008709A5"/>
    <w:rsid w:val="008723B7"/>
    <w:rsid w:val="00874857"/>
    <w:rsid w:val="00876F2C"/>
    <w:rsid w:val="00880F9B"/>
    <w:rsid w:val="00890B59"/>
    <w:rsid w:val="0089337E"/>
    <w:rsid w:val="008B6DF5"/>
    <w:rsid w:val="008D1125"/>
    <w:rsid w:val="008D33A4"/>
    <w:rsid w:val="008E14FB"/>
    <w:rsid w:val="008F2ACE"/>
    <w:rsid w:val="008F7E2F"/>
    <w:rsid w:val="009133F6"/>
    <w:rsid w:val="009265CC"/>
    <w:rsid w:val="009562A2"/>
    <w:rsid w:val="0097688B"/>
    <w:rsid w:val="0098090B"/>
    <w:rsid w:val="009844D5"/>
    <w:rsid w:val="00994408"/>
    <w:rsid w:val="009A0D9B"/>
    <w:rsid w:val="009C579E"/>
    <w:rsid w:val="009F7F44"/>
    <w:rsid w:val="00A30E01"/>
    <w:rsid w:val="00A336F4"/>
    <w:rsid w:val="00A82E41"/>
    <w:rsid w:val="00A83BF8"/>
    <w:rsid w:val="00A86A98"/>
    <w:rsid w:val="00A966CE"/>
    <w:rsid w:val="00AD6C91"/>
    <w:rsid w:val="00B00B3C"/>
    <w:rsid w:val="00B27CD9"/>
    <w:rsid w:val="00B41E90"/>
    <w:rsid w:val="00B70955"/>
    <w:rsid w:val="00B778EF"/>
    <w:rsid w:val="00B80B16"/>
    <w:rsid w:val="00B907C2"/>
    <w:rsid w:val="00BB2D01"/>
    <w:rsid w:val="00C17140"/>
    <w:rsid w:val="00C356E2"/>
    <w:rsid w:val="00C739F6"/>
    <w:rsid w:val="00CB0C49"/>
    <w:rsid w:val="00CB4F38"/>
    <w:rsid w:val="00CB6EF1"/>
    <w:rsid w:val="00CC3962"/>
    <w:rsid w:val="00CE3648"/>
    <w:rsid w:val="00D6248C"/>
    <w:rsid w:val="00DB6371"/>
    <w:rsid w:val="00DB76E2"/>
    <w:rsid w:val="00DC3603"/>
    <w:rsid w:val="00E3145E"/>
    <w:rsid w:val="00E31CF5"/>
    <w:rsid w:val="00E329F8"/>
    <w:rsid w:val="00E40DFC"/>
    <w:rsid w:val="00EA5FB8"/>
    <w:rsid w:val="00EB4144"/>
    <w:rsid w:val="00ED30F1"/>
    <w:rsid w:val="00ED6655"/>
    <w:rsid w:val="00EE58E3"/>
    <w:rsid w:val="00F107ED"/>
    <w:rsid w:val="00F118CC"/>
    <w:rsid w:val="00F31E82"/>
    <w:rsid w:val="00F83E14"/>
    <w:rsid w:val="00F92077"/>
    <w:rsid w:val="00FA4F7C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C16CED"/>
  <w15:docId w15:val="{99C80E82-6BBA-4C3C-92E9-BEB93605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ny">
    <w:name w:val="Normal"/>
    <w:qFormat/>
    <w:rPr>
      <w:rFonts w:eastAsiaTheme="minorEastAsia"/>
      <w:color w:val="414751" w:themeColor="text2" w:themeShade="BF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spacing w:after="0"/>
      <w:outlineLvl w:val="5"/>
    </w:pPr>
    <w:rPr>
      <w:b/>
      <w:bCs/>
      <w:color w:val="E65B01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after="0"/>
      <w:outlineLvl w:val="7"/>
    </w:pPr>
    <w:rPr>
      <w:b/>
      <w:bCs/>
      <w:color w:val="3667C3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ytu">
    <w:name w:val="Title"/>
    <w:basedOn w:val="Normalny"/>
    <w:link w:val="TytuZnak"/>
    <w:uiPriority w:val="10"/>
    <w:qFormat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Podtytu">
    <w:name w:val="Subtitle"/>
    <w:basedOn w:val="Normalny"/>
    <w:link w:val="PodtytuZnak"/>
    <w:uiPriority w:val="11"/>
    <w:qFormat/>
    <w:rPr>
      <w:i/>
      <w:iCs/>
      <w:color w:val="575F6D" w:themeColor="text2"/>
      <w:spacing w:val="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i/>
      <w:iCs/>
      <w:color w:val="575F6D" w:themeColor="text2"/>
      <w:spacing w:val="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eastAsiaTheme="minorEastAsia" w:hAnsi="Tahoma"/>
      <w:color w:val="414751" w:themeColor="text2" w:themeShade="BF"/>
      <w:sz w:val="16"/>
      <w:szCs w:val="16"/>
      <w:lang w:val="pl-PL"/>
    </w:rPr>
  </w:style>
  <w:style w:type="character" w:styleId="Tytuksiki">
    <w:name w:val="Book Title"/>
    <w:basedOn w:val="Domylnaczcionkaakapitu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val="pl-PL"/>
    </w:rPr>
  </w:style>
  <w:style w:type="numbering" w:customStyle="1" w:styleId="Listapunktowana1">
    <w:name w:val="Lista punktowana1"/>
    <w:uiPriority w:val="99"/>
    <w:pPr>
      <w:numPr>
        <w:numId w:val="1"/>
      </w:numPr>
    </w:pPr>
  </w:style>
  <w:style w:type="paragraph" w:styleId="Legenda">
    <w:name w:val="caption"/>
    <w:basedOn w:val="Normalny"/>
    <w:next w:val="Normalny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Uwydatnienie">
    <w:name w:val="Emphasis"/>
    <w:uiPriority w:val="20"/>
    <w:qFormat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pl-PL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Pr>
      <w:color w:val="414751" w:themeColor="text2" w:themeShade="BF"/>
      <w:sz w:val="20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Pr>
      <w:color w:val="414751" w:themeColor="text2" w:themeShade="BF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i/>
      <w:iCs/>
      <w:color w:val="E65B0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b/>
      <w:bCs/>
      <w:color w:val="E65B01" w:themeColor="accent1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b/>
      <w:bCs/>
      <w:i/>
      <w:iCs/>
      <w:color w:val="E65B01" w:themeColor="accent1" w:themeShade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b/>
      <w:bCs/>
      <w:color w:val="3667C3" w:themeColor="accent2" w:themeShade="BF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b/>
      <w:bCs/>
      <w:i/>
      <w:iCs/>
      <w:color w:val="3667C3" w:themeColor="accent2" w:themeShade="BF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ytat">
    <w:name w:val="Quote"/>
    <w:basedOn w:val="Normalny"/>
    <w:link w:val="CytatZnak"/>
    <w:uiPriority w:val="29"/>
    <w:qFormat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414751" w:themeColor="text2" w:themeShade="BF"/>
      <w:sz w:val="20"/>
    </w:rPr>
  </w:style>
  <w:style w:type="paragraph" w:styleId="Cytatintensywny">
    <w:name w:val="Intense Quote"/>
    <w:basedOn w:val="Cytat"/>
    <w:link w:val="CytatintensywnyZnak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color w:val="E65B01" w:themeColor="accent1" w:themeShade="BF"/>
      <w:sz w:val="20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Akapitzlist">
    <w:name w:val="List Paragraph"/>
    <w:basedOn w:val="Normalny"/>
    <w:uiPriority w:val="34"/>
    <w:unhideWhenUsed/>
    <w:qFormat/>
    <w:pPr>
      <w:ind w:left="720"/>
      <w:contextualSpacing/>
    </w:pPr>
  </w:style>
  <w:style w:type="paragraph" w:styleId="Wcicienormalne">
    <w:name w:val="Normal Indent"/>
    <w:basedOn w:val="Normalny"/>
    <w:uiPriority w:val="99"/>
    <w:unhideWhenUsed/>
    <w:pPr>
      <w:ind w:left="720"/>
      <w:contextualSpacing/>
    </w:pPr>
  </w:style>
  <w:style w:type="numbering" w:customStyle="1" w:styleId="Listanumerowana1">
    <w:name w:val="Lista numerowana1"/>
    <w:uiPriority w:val="99"/>
    <w:pPr>
      <w:numPr>
        <w:numId w:val="2"/>
      </w:numPr>
    </w:p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E65B01" w:themeColor="accent1" w:themeShade="BF"/>
    </w:rPr>
  </w:style>
  <w:style w:type="character" w:styleId="Odwoaniedelikatne">
    <w:name w:val="Subtle Reference"/>
    <w:basedOn w:val="Domylnaczcionkaakapitu"/>
    <w:uiPriority w:val="31"/>
    <w:qFormat/>
    <w:rPr>
      <w:b/>
      <w:bCs/>
      <w:i/>
      <w:iCs/>
      <w:color w:val="3667C3" w:themeColor="accent2" w:themeShade="BF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rFonts w:eastAsiaTheme="minorEastAsia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qFormat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E14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8E14FB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E14FB"/>
    <w:rPr>
      <w:rFonts w:eastAsiaTheme="minorEastAsia"/>
      <w:color w:val="414751" w:themeColor="text2" w:themeShade="BF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8E14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E14FB"/>
    <w:rPr>
      <w:rFonts w:eastAsiaTheme="minorEastAsia"/>
      <w:b/>
      <w:bCs/>
      <w:color w:val="414751" w:themeColor="text2" w:themeShade="BF"/>
      <w:sz w:val="20"/>
      <w:szCs w:val="20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70C7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0C7AA7"/>
    <w:rPr>
      <w:color w:val="D2611C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876F2C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6F2C"/>
    <w:rPr>
      <w:rFonts w:eastAsiaTheme="minorEastAsia"/>
      <w:color w:val="414751" w:themeColor="text2" w:themeShade="BF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876F2C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4B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439C"/>
    <w:pPr>
      <w:keepNext/>
      <w:keepLines/>
      <w:spacing w:before="240" w:after="0" w:line="259" w:lineRule="auto"/>
      <w:outlineLvl w:val="9"/>
    </w:pPr>
    <w:rPr>
      <w:smallCaps w:val="0"/>
      <w:color w:val="E65B01" w:themeColor="accent1" w:themeShade="BF"/>
      <w:spacing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439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439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439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veiar/rso_voting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utek\AppData\Roaming\Microsoft\Szablony\Raport%20(projekt%20Wykusz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2016-06-09T00:00:00</PublishDate>
  <Abstract>Zespół Mechatroniczni Wojownicy: 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897179F2-915B-40D3-9FD0-E7154878717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3ECF27CB-F06D-4DEF-A0F9-531763C8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Wykusz).dotx</Template>
  <TotalTime>1895</TotalTime>
  <Pages>9</Pages>
  <Words>1223</Words>
  <Characters>7338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ROZPROSZONE SYSTEMY OPERACYJNE</vt:lpstr>
      <vt:lpstr>ROZPROSZONE SYSTEMY OPERACYJNE</vt:lpstr>
    </vt:vector>
  </TitlesOfParts>
  <Company/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ROZPROSZONE SYSTEMY OPERACYJNE</dc:title>
  <dc:subject>FAZA III</dc:subject>
  <dc:creator>ciutek</dc:creator>
  <cp:keywords/>
  <dc:description/>
  <cp:lastModifiedBy>Katarzyna Stepek</cp:lastModifiedBy>
  <cp:revision>17</cp:revision>
  <cp:lastPrinted>2016-05-27T20:49:00Z</cp:lastPrinted>
  <dcterms:created xsi:type="dcterms:W3CDTF">2016-06-07T16:47:00Z</dcterms:created>
  <dcterms:modified xsi:type="dcterms:W3CDTF">2016-06-09T09:01:00Z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